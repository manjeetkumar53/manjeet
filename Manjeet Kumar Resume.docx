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D92B95" w:rsidTr="006C08A0">
        <w:tc>
          <w:tcPr>
            <w:tcW w:w="5013" w:type="dxa"/>
            <w:vAlign w:val="bottom"/>
          </w:tcPr>
          <w:p w:rsidR="00C84833" w:rsidRDefault="007A2C65" w:rsidP="004C3B1D">
            <w:pPr>
              <w:pStyle w:val="Title"/>
            </w:pPr>
            <w:sdt>
              <w:sdtPr>
                <w:alias w:val="Enter first name:"/>
                <w:tag w:val="Enter first name:"/>
                <w:id w:val="1306818671"/>
                <w:placeholder>
                  <w:docPart w:val="D6A0D8D7357B4E81B0E7A326D836578F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4C3B1D">
                  <w:t>Manjeet</w:t>
                </w:r>
              </w:sdtContent>
            </w:sdt>
            <w:r w:rsidR="00D92B95">
              <w:br/>
            </w:r>
            <w:sdt>
              <w:sdtPr>
                <w:alias w:val="Enter last name:"/>
                <w:tag w:val="Enter last name:"/>
                <w:id w:val="-1656595288"/>
                <w:placeholder>
                  <w:docPart w:val="95EFA09C8E9840AE842372FAC394E93F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4C3B1D">
                  <w:t>Kumar</w:t>
                </w:r>
              </w:sdtContent>
            </w:sdt>
          </w:p>
        </w:tc>
        <w:tc>
          <w:tcPr>
            <w:tcW w:w="4356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29"/>
              <w:gridCol w:w="423"/>
            </w:tblGrid>
            <w:tr w:rsidR="00932D92" w:rsidRPr="009D0878" w:rsidTr="00972024">
              <w:tc>
                <w:tcPr>
                  <w:tcW w:w="3899" w:type="dxa"/>
                  <w:tcMar>
                    <w:top w:w="0" w:type="dxa"/>
                    <w:left w:w="720" w:type="dxa"/>
                    <w:right w:w="29" w:type="dxa"/>
                  </w:tcMar>
                </w:tcPr>
                <w:p w:rsidR="004E2970" w:rsidRPr="009D0878" w:rsidRDefault="007A2C65" w:rsidP="004C3B1D">
                  <w:pPr>
                    <w:pStyle w:val="ContactInfo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AD1AB96BA3F9467893EFDFC8CB6FC7F7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4C3B1D">
                        <w:t>Noida, India</w:t>
                      </w:r>
                    </w:sdtContent>
                  </w:sdt>
                </w:p>
              </w:tc>
              <w:tc>
                <w:tcPr>
                  <w:tcW w:w="420" w:type="dxa"/>
                  <w:tcMar>
                    <w:top w:w="0" w:type="dxa"/>
                    <w:left w:w="0" w:type="dxa"/>
                    <w:right w:w="0" w:type="dxa"/>
                  </w:tcMar>
                </w:tcPr>
                <w:p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  <w:lang w:eastAsia="zh-CN"/>
                    </w:rPr>
                    <mc:AlternateContent>
                      <mc:Choice Requires="wps">
                        <w:drawing>
                          <wp:inline distT="0" distB="0" distL="0" distR="0" wp14:anchorId="57C10200" wp14:editId="2276A9A5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6658945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:rsidTr="00972024">
              <w:sdt>
                <w:sdtPr>
                  <w:alias w:val="Enter phone:"/>
                  <w:tag w:val="Enter phone:"/>
                  <w:id w:val="-1849400302"/>
                  <w:placeholder>
                    <w:docPart w:val="F169609C3D7D4B4F9C58736C0DD548AA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:rsidR="00932D92" w:rsidRPr="009D0878" w:rsidRDefault="004C3B1D" w:rsidP="004C3B1D">
                      <w:pPr>
                        <w:pStyle w:val="ContactInfo"/>
                      </w:pPr>
                      <w:r>
                        <w:t>9811901867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  <w:lang w:eastAsia="zh-CN"/>
                    </w:rPr>
                    <mc:AlternateContent>
                      <mc:Choice Requires="wps">
                        <w:drawing>
                          <wp:inline distT="0" distB="0" distL="0" distR="0" wp14:anchorId="3D56EB25" wp14:editId="4A87B9DD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250B890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:rsidTr="00972024">
              <w:sdt>
                <w:sdtPr>
                  <w:alias w:val="Enter email:"/>
                  <w:tag w:val="Enter email:"/>
                  <w:id w:val="-675184368"/>
                  <w:placeholder>
                    <w:docPart w:val="0ECC45AC12B34AAAA2751AB38A324791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:rsidR="00932D92" w:rsidRPr="009D0878" w:rsidRDefault="004C3B1D" w:rsidP="004C3B1D">
                      <w:pPr>
                        <w:pStyle w:val="ContactInfo"/>
                      </w:pPr>
                      <w:r>
                        <w:t>manjeetkumar53@gmail.com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7307A3" w:rsidP="00932D92">
                  <w:pPr>
                    <w:pStyle w:val="Icons"/>
                  </w:pPr>
                  <w:r>
                    <w:rPr>
                      <w:noProof/>
                      <w:lang w:eastAsia="zh-CN"/>
                    </w:rPr>
                    <mc:AlternateContent>
                      <mc:Choice Requires="wps">
                        <w:drawing>
                          <wp:inline distT="0" distB="0" distL="0" distR="0" wp14:anchorId="3C7753B8" wp14:editId="040E649E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1F360D9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:rsidTr="00972024">
              <w:sdt>
                <w:sdtPr>
                  <w:alias w:val="Enter LinkedIn profile:"/>
                  <w:tag w:val="Enter LinkedIn profile:"/>
                  <w:id w:val="1102843699"/>
                  <w:placeholder>
                    <w:docPart w:val="324E8F63981343B2A14B8B783EE6ED68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:rsidR="00932D92" w:rsidRPr="009D0878" w:rsidRDefault="004C3B1D" w:rsidP="00932D92">
                      <w:pPr>
                        <w:pStyle w:val="ContactInfo"/>
                      </w:pPr>
                      <w:r>
                        <w:t>https:/www.linkedin.com/in/manjeet-kumar-31963020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  <w:lang w:eastAsia="zh-CN"/>
                    </w:rPr>
                    <mc:AlternateContent>
                      <mc:Choice Requires="wps">
                        <w:drawing>
                          <wp:inline distT="0" distB="0" distL="0" distR="0" wp14:anchorId="3914C4D3" wp14:editId="6CCF9530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835DFCC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:rsidTr="00972024">
              <w:sdt>
                <w:sdtPr>
                  <w:alias w:val="Enter Twitter/blog/portfolio:"/>
                  <w:tag w:val="Enter Twitter/blog/portfolio:"/>
                  <w:id w:val="182791170"/>
                  <w:placeholder>
                    <w:docPart w:val="3BECE53F05354A3282FE680C14C489BD"/>
                  </w:placeholder>
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:rsidR="00932D92" w:rsidRPr="009D0878" w:rsidRDefault="004C3B1D" w:rsidP="00932D92">
                      <w:pPr>
                        <w:pStyle w:val="ContactInfo"/>
                      </w:pPr>
                      <w:r>
                        <w:t>https://manjeetkumar53.github.io/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  <w:lang w:eastAsia="zh-CN"/>
                    </w:rPr>
                    <mc:AlternateContent>
                      <mc:Choice Requires="wps">
                        <w:drawing>
                          <wp:inline distT="0" distB="0" distL="0" distR="0" wp14:anchorId="729B37AA" wp14:editId="47B35DE2">
                            <wp:extent cx="118872" cy="118872"/>
                            <wp:effectExtent l="0" t="0" r="0" b="0"/>
                            <wp:docPr id="57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07CA0D8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L3y6x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D92B95" w:rsidRDefault="00D92B95" w:rsidP="00EF3D7D">
            <w:pPr>
              <w:pStyle w:val="Header"/>
            </w:pPr>
          </w:p>
        </w:tc>
      </w:tr>
    </w:tbl>
    <w:p w:rsidR="00B01FD7" w:rsidRDefault="00B01FD7">
      <w:r w:rsidRPr="00B01FD7">
        <w:t>With 9</w:t>
      </w:r>
      <w:r>
        <w:t>+</w:t>
      </w:r>
      <w:r w:rsidRPr="00B01FD7">
        <w:t xml:space="preserve"> years of experience in Team Building, Software Architecture design, Database technology &amp; Full-stack development. I am confident that I will be an excellent fit for Software development/engineering role. My experience has provided me with the innovative and technical skills</w:t>
      </w:r>
      <w:r w:rsidR="00257EF0">
        <w:t xml:space="preserve">. Using which I can </w:t>
      </w:r>
      <w:r w:rsidRPr="00B01FD7">
        <w:t>successfully provide an Organization with multifaceted technical solutions across wide range software platforms.</w:t>
      </w:r>
    </w:p>
    <w:p w:rsidR="00AD13CB" w:rsidRDefault="007A2C65" w:rsidP="00AD13CB">
      <w:pPr>
        <w:pStyle w:val="Heading1"/>
      </w:pPr>
      <w:sdt>
        <w:sdtPr>
          <w:alias w:val="Skills:"/>
          <w:tag w:val="Skills:"/>
          <w:id w:val="-891506033"/>
          <w:placeholder>
            <w:docPart w:val="08F74B77BF7C4A509A436AA3B6AA4C28"/>
          </w:placeholder>
          <w:temporary/>
          <w:showingPlcHdr/>
          <w15:appearance w15:val="hidden"/>
        </w:sdtPr>
        <w:sdtEndPr/>
        <w:sdtContent>
          <w:r w:rsidR="004937AE">
            <w:t>Skills</w:t>
          </w:r>
        </w:sdtContent>
      </w:sdt>
    </w:p>
    <w:tbl>
      <w:tblPr>
        <w:tblStyle w:val="TableGrid"/>
        <w:tblW w:w="6884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9793"/>
        <w:gridCol w:w="3094"/>
      </w:tblGrid>
      <w:tr w:rsidR="005B1D68" w:rsidTr="00984791">
        <w:tc>
          <w:tcPr>
            <w:tcW w:w="9450" w:type="dxa"/>
          </w:tcPr>
          <w:p w:rsidR="005B1D68" w:rsidRDefault="00794BA6" w:rsidP="00794BA6">
            <w:pPr>
              <w:pStyle w:val="ListBullet"/>
              <w:numPr>
                <w:ilvl w:val="0"/>
                <w:numId w:val="4"/>
              </w:numPr>
            </w:pPr>
            <w:r w:rsidRPr="00794BA6">
              <w:t>Application Development</w:t>
            </w:r>
            <w:r w:rsidR="00CA6D01">
              <w:t xml:space="preserve"> &amp; Architecture design.</w:t>
            </w:r>
          </w:p>
          <w:p w:rsidR="00752315" w:rsidRDefault="00794BA6" w:rsidP="00794BA6">
            <w:pPr>
              <w:pStyle w:val="ListBullet"/>
              <w:numPr>
                <w:ilvl w:val="0"/>
                <w:numId w:val="4"/>
              </w:numPr>
            </w:pPr>
            <w:r w:rsidRPr="00794BA6">
              <w:t>Service-Oriented Architecture (SOA)</w:t>
            </w:r>
          </w:p>
          <w:p w:rsidR="00754E96" w:rsidRDefault="00A5549C" w:rsidP="00794BA6">
            <w:pPr>
              <w:pStyle w:val="ListBullet"/>
              <w:numPr>
                <w:ilvl w:val="0"/>
                <w:numId w:val="4"/>
              </w:numPr>
            </w:pPr>
            <w:r>
              <w:t>Micro services</w:t>
            </w:r>
            <w:r w:rsidR="00D500AD">
              <w:t xml:space="preserve"> development</w:t>
            </w:r>
            <w:r w:rsidR="00825741">
              <w:t xml:space="preserve"> (MSA)</w:t>
            </w:r>
            <w:r w:rsidR="00754E96">
              <w:t>.</w:t>
            </w:r>
          </w:p>
          <w:p w:rsidR="00794BA6" w:rsidRDefault="00794BA6" w:rsidP="00794BA6">
            <w:pPr>
              <w:pStyle w:val="ListBullet"/>
              <w:numPr>
                <w:ilvl w:val="0"/>
                <w:numId w:val="4"/>
              </w:numPr>
            </w:pPr>
            <w:r w:rsidRPr="00794BA6">
              <w:t>Enterprise Implementations</w:t>
            </w:r>
            <w:r w:rsidR="00066D08">
              <w:t>.</w:t>
            </w:r>
          </w:p>
          <w:p w:rsidR="00794BA6" w:rsidRDefault="00794BA6" w:rsidP="00794BA6">
            <w:pPr>
              <w:pStyle w:val="ListBullet"/>
              <w:numPr>
                <w:ilvl w:val="0"/>
                <w:numId w:val="4"/>
              </w:numPr>
            </w:pPr>
            <w:r w:rsidRPr="00794BA6">
              <w:t>Software Development Lifecycle (SDLC)</w:t>
            </w:r>
            <w:r w:rsidR="00066D08">
              <w:t>.</w:t>
            </w:r>
          </w:p>
          <w:p w:rsidR="00794BA6" w:rsidRDefault="00794BA6" w:rsidP="00794BA6">
            <w:pPr>
              <w:pStyle w:val="ListBullet"/>
              <w:numPr>
                <w:ilvl w:val="0"/>
                <w:numId w:val="4"/>
              </w:numPr>
            </w:pPr>
            <w:r w:rsidRPr="00794BA6">
              <w:t>Release Management</w:t>
            </w:r>
            <w:r w:rsidR="00066D08">
              <w:t>.</w:t>
            </w:r>
          </w:p>
          <w:p w:rsidR="00794BA6" w:rsidRDefault="00794BA6" w:rsidP="00794BA6">
            <w:pPr>
              <w:pStyle w:val="ListBullet"/>
              <w:numPr>
                <w:ilvl w:val="0"/>
                <w:numId w:val="4"/>
              </w:numPr>
            </w:pPr>
            <w:r w:rsidRPr="00794BA6">
              <w:t>B2B Integrations</w:t>
            </w:r>
            <w:r w:rsidR="00066D08">
              <w:t>.</w:t>
            </w:r>
          </w:p>
          <w:p w:rsidR="00794BA6" w:rsidRDefault="00794BA6" w:rsidP="00794BA6">
            <w:pPr>
              <w:pStyle w:val="ListBullet"/>
              <w:numPr>
                <w:ilvl w:val="0"/>
                <w:numId w:val="4"/>
              </w:numPr>
            </w:pPr>
            <w:r w:rsidRPr="00794BA6">
              <w:t>Project Management</w:t>
            </w:r>
            <w:r w:rsidR="00066D08">
              <w:t>.</w:t>
            </w:r>
          </w:p>
          <w:p w:rsidR="00794BA6" w:rsidRDefault="00794BA6" w:rsidP="00794BA6">
            <w:pPr>
              <w:pStyle w:val="ListBullet"/>
              <w:numPr>
                <w:ilvl w:val="0"/>
                <w:numId w:val="4"/>
              </w:numPr>
            </w:pPr>
            <w:r w:rsidRPr="00794BA6">
              <w:t>QA &amp; UAT Management</w:t>
            </w:r>
            <w:r w:rsidR="00066D08">
              <w:t>.</w:t>
            </w:r>
          </w:p>
          <w:p w:rsidR="00794BA6" w:rsidRDefault="00794BA6" w:rsidP="00794BA6">
            <w:pPr>
              <w:pStyle w:val="ListBullet"/>
              <w:numPr>
                <w:ilvl w:val="0"/>
                <w:numId w:val="4"/>
              </w:numPr>
            </w:pPr>
            <w:r w:rsidRPr="00794BA6">
              <w:t>Team Building &amp; Leadership</w:t>
            </w:r>
            <w:r w:rsidR="00066D08">
              <w:t>.</w:t>
            </w:r>
          </w:p>
          <w:p w:rsidR="00794BA6" w:rsidRDefault="00794BA6" w:rsidP="00794BA6">
            <w:pPr>
              <w:pStyle w:val="Heading1"/>
              <w:outlineLvl w:val="0"/>
            </w:pPr>
            <w:r>
              <w:t>Technology stack:</w:t>
            </w:r>
          </w:p>
          <w:tbl>
            <w:tblPr>
              <w:tblStyle w:val="TableGrid"/>
              <w:tblW w:w="979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 "/>
            </w:tblPr>
            <w:tblGrid>
              <w:gridCol w:w="7380"/>
              <w:gridCol w:w="2413"/>
            </w:tblGrid>
            <w:tr w:rsidR="00794BA6" w:rsidTr="00984791">
              <w:tc>
                <w:tcPr>
                  <w:tcW w:w="7380" w:type="dxa"/>
                </w:tcPr>
                <w:p w:rsidR="00794BA6" w:rsidRDefault="00984791" w:rsidP="00794BA6">
                  <w:pPr>
                    <w:pStyle w:val="ListBullet"/>
                    <w:numPr>
                      <w:ilvl w:val="0"/>
                      <w:numId w:val="4"/>
                    </w:numPr>
                  </w:pPr>
                  <w:r w:rsidRPr="00BC37F5">
                    <w:rPr>
                      <w:b/>
                    </w:rPr>
                    <w:t>Languages &amp; Framework:</w:t>
                  </w:r>
                  <w:r>
                    <w:t xml:space="preserve"> Core Java/J2EE/Spring/</w:t>
                  </w:r>
                  <w:r w:rsidR="00BC37F5">
                    <w:t>Spring boot/</w:t>
                  </w:r>
                  <w:r>
                    <w:t>Hibernate</w:t>
                  </w:r>
                </w:p>
                <w:p w:rsidR="00794BA6" w:rsidRDefault="00984791" w:rsidP="00794BA6">
                  <w:pPr>
                    <w:pStyle w:val="ListBullet"/>
                    <w:numPr>
                      <w:ilvl w:val="0"/>
                      <w:numId w:val="4"/>
                    </w:numPr>
                  </w:pPr>
                  <w:r w:rsidRPr="009A60D9">
                    <w:rPr>
                      <w:b/>
                    </w:rPr>
                    <w:t>Web services:</w:t>
                  </w:r>
                  <w:r>
                    <w:t xml:space="preserve"> XML/XSD/Restful Web services</w:t>
                  </w:r>
                </w:p>
                <w:p w:rsidR="00794BA6" w:rsidRDefault="009A60D9" w:rsidP="00794BA6">
                  <w:pPr>
                    <w:pStyle w:val="ListBullet"/>
                    <w:numPr>
                      <w:ilvl w:val="0"/>
                      <w:numId w:val="4"/>
                    </w:numPr>
                  </w:pPr>
                  <w:r w:rsidRPr="009A60D9">
                    <w:rPr>
                      <w:b/>
                    </w:rPr>
                    <w:t>DB</w:t>
                  </w:r>
                  <w:r w:rsidR="00984791" w:rsidRPr="009A60D9">
                    <w:rPr>
                      <w:b/>
                    </w:rPr>
                    <w:t>:</w:t>
                  </w:r>
                  <w:r w:rsidR="00984791">
                    <w:t xml:space="preserve"> Oracle/MySQL</w:t>
                  </w:r>
                </w:p>
                <w:p w:rsidR="00984791" w:rsidRDefault="00984791" w:rsidP="00794BA6">
                  <w:pPr>
                    <w:pStyle w:val="ListBullet"/>
                    <w:numPr>
                      <w:ilvl w:val="0"/>
                      <w:numId w:val="4"/>
                    </w:numPr>
                  </w:pPr>
                  <w:r w:rsidRPr="009A60D9">
                    <w:rPr>
                      <w:b/>
                    </w:rPr>
                    <w:t>NoSQL:</w:t>
                  </w:r>
                  <w:r>
                    <w:t xml:space="preserve"> </w:t>
                  </w:r>
                  <w:r w:rsidR="000C54CE">
                    <w:t xml:space="preserve">REDIS </w:t>
                  </w:r>
                  <w:r>
                    <w:t>/</w:t>
                  </w:r>
                  <w:r w:rsidR="000C54CE">
                    <w:t>Elastic</w:t>
                  </w:r>
                  <w:r w:rsidR="00257D68">
                    <w:t xml:space="preserve"> </w:t>
                  </w:r>
                  <w:r w:rsidR="000C54CE">
                    <w:t>search</w:t>
                  </w:r>
                </w:p>
                <w:p w:rsidR="00984791" w:rsidRDefault="00984791" w:rsidP="00794BA6">
                  <w:pPr>
                    <w:pStyle w:val="ListBullet"/>
                    <w:numPr>
                      <w:ilvl w:val="0"/>
                      <w:numId w:val="4"/>
                    </w:numPr>
                  </w:pPr>
                  <w:r w:rsidRPr="009A60D9">
                    <w:rPr>
                      <w:b/>
                    </w:rPr>
                    <w:t>Frontend:</w:t>
                  </w:r>
                  <w:r>
                    <w:t xml:space="preserve"> HTML/CSS/JS/JQUERY</w:t>
                  </w:r>
                </w:p>
                <w:p w:rsidR="00984791" w:rsidRDefault="009F6252" w:rsidP="00794BA6">
                  <w:pPr>
                    <w:pStyle w:val="ListBullet"/>
                    <w:numPr>
                      <w:ilvl w:val="0"/>
                      <w:numId w:val="4"/>
                    </w:numPr>
                  </w:pPr>
                  <w:r>
                    <w:rPr>
                      <w:b/>
                    </w:rPr>
                    <w:t xml:space="preserve">Messaging </w:t>
                  </w:r>
                  <w:r w:rsidR="00984791" w:rsidRPr="009A60D9">
                    <w:rPr>
                      <w:b/>
                    </w:rPr>
                    <w:t>API:</w:t>
                  </w:r>
                  <w:r w:rsidR="00984791">
                    <w:t xml:space="preserve"> </w:t>
                  </w:r>
                  <w:proofErr w:type="spellStart"/>
                  <w:r w:rsidR="00984791">
                    <w:t>Twilio</w:t>
                  </w:r>
                  <w:proofErr w:type="spellEnd"/>
                  <w:r w:rsidR="003202AB">
                    <w:t xml:space="preserve"> </w:t>
                  </w:r>
                  <w:r w:rsidR="00984791">
                    <w:t>/Firebase/</w:t>
                  </w:r>
                  <w:r w:rsidR="003202AB">
                    <w:t xml:space="preserve"> </w:t>
                  </w:r>
                  <w:proofErr w:type="spellStart"/>
                  <w:r w:rsidR="00984791">
                    <w:t>OneSignal</w:t>
                  </w:r>
                  <w:proofErr w:type="spellEnd"/>
                </w:p>
                <w:p w:rsidR="00794BA6" w:rsidRDefault="00984791" w:rsidP="00794BA6">
                  <w:pPr>
                    <w:pStyle w:val="ListBullet"/>
                    <w:numPr>
                      <w:ilvl w:val="0"/>
                      <w:numId w:val="4"/>
                    </w:numPr>
                  </w:pPr>
                  <w:r w:rsidRPr="009A60D9">
                    <w:rPr>
                      <w:b/>
                    </w:rPr>
                    <w:t>CI/CD tools:</w:t>
                  </w:r>
                  <w:r>
                    <w:t xml:space="preserve"> Maven/Jenkins/</w:t>
                  </w:r>
                  <w:r w:rsidR="009A60D9">
                    <w:t>Bit bucket</w:t>
                  </w:r>
                  <w:r>
                    <w:t>/JIRA</w:t>
                  </w:r>
                  <w:r w:rsidR="009A60D9">
                    <w:t>/GIT/ GitHub</w:t>
                  </w:r>
                </w:p>
                <w:p w:rsidR="00984791" w:rsidRPr="000E434F" w:rsidRDefault="00984791" w:rsidP="00794BA6">
                  <w:pPr>
                    <w:pStyle w:val="ListBullet"/>
                    <w:numPr>
                      <w:ilvl w:val="0"/>
                      <w:numId w:val="4"/>
                    </w:numPr>
                    <w:rPr>
                      <w:b/>
                    </w:rPr>
                  </w:pPr>
                  <w:r w:rsidRPr="000E434F">
                    <w:rPr>
                      <w:b/>
                    </w:rPr>
                    <w:t>ELK Stack</w:t>
                  </w:r>
                </w:p>
                <w:p w:rsidR="00794BA6" w:rsidRPr="000E434F" w:rsidRDefault="00984791" w:rsidP="00794BA6">
                  <w:pPr>
                    <w:pStyle w:val="ListBullet"/>
                    <w:numPr>
                      <w:ilvl w:val="0"/>
                      <w:numId w:val="4"/>
                    </w:numPr>
                    <w:rPr>
                      <w:b/>
                    </w:rPr>
                  </w:pPr>
                  <w:r w:rsidRPr="000E434F">
                    <w:rPr>
                      <w:b/>
                    </w:rPr>
                    <w:t>Kafka</w:t>
                  </w:r>
                  <w:r w:rsidR="00185E1A">
                    <w:rPr>
                      <w:b/>
                    </w:rPr>
                    <w:t xml:space="preserve"> (</w:t>
                  </w:r>
                  <w:r w:rsidR="00F51E0D">
                    <w:rPr>
                      <w:b/>
                    </w:rPr>
                    <w:t>Consumer, Producer &amp; Connector API</w:t>
                  </w:r>
                  <w:r w:rsidR="00185E1A">
                    <w:rPr>
                      <w:b/>
                    </w:rPr>
                    <w:t>)</w:t>
                  </w:r>
                </w:p>
                <w:p w:rsidR="00812748" w:rsidRPr="000E434F" w:rsidRDefault="00812748" w:rsidP="00185E1A">
                  <w:pPr>
                    <w:pStyle w:val="ListBullet"/>
                    <w:numPr>
                      <w:ilvl w:val="0"/>
                      <w:numId w:val="4"/>
                    </w:numPr>
                    <w:rPr>
                      <w:b/>
                    </w:rPr>
                  </w:pPr>
                  <w:r w:rsidRPr="000E434F">
                    <w:rPr>
                      <w:b/>
                    </w:rPr>
                    <w:t>AWS (</w:t>
                  </w:r>
                  <w:r w:rsidR="00185E1A">
                    <w:rPr>
                      <w:b/>
                    </w:rPr>
                    <w:t>S3, EC2, Lambda, Elastic Beanstalk</w:t>
                  </w:r>
                  <w:r w:rsidRPr="000E434F">
                    <w:rPr>
                      <w:b/>
                    </w:rPr>
                    <w:t>)</w:t>
                  </w:r>
                </w:p>
              </w:tc>
              <w:tc>
                <w:tcPr>
                  <w:tcW w:w="2413" w:type="dxa"/>
                  <w:tcMar>
                    <w:left w:w="360" w:type="dxa"/>
                    <w:right w:w="0" w:type="dxa"/>
                  </w:tcMar>
                </w:tcPr>
                <w:p w:rsidR="00794BA6" w:rsidRPr="004937AE" w:rsidRDefault="00794BA6" w:rsidP="00984791">
                  <w:pPr>
                    <w:pStyle w:val="ListBullet"/>
                    <w:numPr>
                      <w:ilvl w:val="0"/>
                      <w:numId w:val="0"/>
                    </w:numPr>
                    <w:ind w:left="360"/>
                  </w:pPr>
                </w:p>
              </w:tc>
            </w:tr>
          </w:tbl>
          <w:p w:rsidR="00794BA6" w:rsidRPr="004937AE" w:rsidRDefault="00794BA6" w:rsidP="00984791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  <w:tc>
          <w:tcPr>
            <w:tcW w:w="3437" w:type="dxa"/>
            <w:tcMar>
              <w:left w:w="360" w:type="dxa"/>
              <w:right w:w="0" w:type="dxa"/>
            </w:tcMar>
          </w:tcPr>
          <w:p w:rsidR="00752315" w:rsidRPr="004937AE" w:rsidRDefault="00752315" w:rsidP="00984791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</w:tr>
    </w:tbl>
    <w:p w:rsidR="000B5C71" w:rsidRDefault="000B5C71" w:rsidP="004937AE">
      <w:pPr>
        <w:pStyle w:val="Heading1"/>
      </w:pPr>
    </w:p>
    <w:p w:rsidR="000B5C71" w:rsidRDefault="000B5C71" w:rsidP="004937AE">
      <w:pPr>
        <w:pStyle w:val="Heading1"/>
      </w:pPr>
    </w:p>
    <w:p w:rsidR="000B5C71" w:rsidRDefault="000B5C71" w:rsidP="004937AE">
      <w:pPr>
        <w:pStyle w:val="Heading1"/>
      </w:pPr>
    </w:p>
    <w:p w:rsidR="005B1D68" w:rsidRDefault="007A2C65" w:rsidP="004937AE">
      <w:pPr>
        <w:pStyle w:val="Heading1"/>
      </w:pPr>
      <w:sdt>
        <w:sdtPr>
          <w:alias w:val="Experience:"/>
          <w:tag w:val="Experience:"/>
          <w:id w:val="-898354009"/>
          <w:placeholder>
            <w:docPart w:val="5A2C1A38CF2447739B53D0ADD77F266F"/>
          </w:placeholder>
          <w:temporary/>
          <w:showingPlcHdr/>
          <w15:appearance w15:val="hidden"/>
        </w:sdtPr>
        <w:sdtEndPr/>
        <w:sdtContent>
          <w:r w:rsidR="004937AE" w:rsidRPr="00AD3FD8">
            <w:t>Experience</w:t>
          </w:r>
        </w:sdtContent>
      </w:sdt>
    </w:p>
    <w:p w:rsidR="0023705D" w:rsidRPr="00D413F9" w:rsidRDefault="00984791" w:rsidP="00D413F9">
      <w:pPr>
        <w:pStyle w:val="Heading3"/>
      </w:pPr>
      <w:r>
        <w:t>December 2019</w:t>
      </w:r>
      <w:r w:rsidR="00D413F9" w:rsidRPr="00D413F9">
        <w:t xml:space="preserve"> –</w:t>
      </w:r>
      <w:r w:rsidR="00D413F9">
        <w:t xml:space="preserve"> </w:t>
      </w:r>
      <w:r>
        <w:t>TILL NOW</w:t>
      </w:r>
    </w:p>
    <w:p w:rsidR="0023705D" w:rsidRDefault="00984791" w:rsidP="00513EFC">
      <w:pPr>
        <w:pStyle w:val="Heading2"/>
        <w:rPr>
          <w:rStyle w:val="Emphasis"/>
        </w:rPr>
      </w:pPr>
      <w:r>
        <w:t>Engineering Manager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r>
        <w:rPr>
          <w:rStyle w:val="Emphasis"/>
        </w:rPr>
        <w:t>GDI</w:t>
      </w:r>
      <w:r w:rsidR="00287D46">
        <w:rPr>
          <w:rStyle w:val="Emphasis"/>
        </w:rPr>
        <w:t xml:space="preserve"> (</w:t>
      </w:r>
      <w:proofErr w:type="spellStart"/>
      <w:r w:rsidR="00287D46">
        <w:rPr>
          <w:rStyle w:val="Emphasis"/>
        </w:rPr>
        <w:t>Birchstreet</w:t>
      </w:r>
      <w:proofErr w:type="spellEnd"/>
      <w:r w:rsidR="00287D46">
        <w:rPr>
          <w:rStyle w:val="Emphasis"/>
        </w:rPr>
        <w:t xml:space="preserve"> system)</w:t>
      </w:r>
      <w:r>
        <w:rPr>
          <w:rStyle w:val="Emphasis"/>
        </w:rPr>
        <w:t>, Noida</w:t>
      </w:r>
    </w:p>
    <w:p w:rsidR="00D20298" w:rsidRPr="00513EFC" w:rsidRDefault="00D20298" w:rsidP="00513EFC">
      <w:pPr>
        <w:pStyle w:val="Heading2"/>
      </w:pPr>
      <w:r>
        <w:rPr>
          <w:rStyle w:val="Emphasis"/>
        </w:rPr>
        <w:t>Roles &amp; Responsibilities:</w:t>
      </w:r>
    </w:p>
    <w:p w:rsidR="00DD7497" w:rsidRDefault="00DD7497" w:rsidP="00DD7497">
      <w:pPr>
        <w:pStyle w:val="ListParagraph"/>
        <w:numPr>
          <w:ilvl w:val="0"/>
          <w:numId w:val="13"/>
        </w:numPr>
      </w:pPr>
      <w:r>
        <w:t>Lead and align engineering team with the organization’s goal.</w:t>
      </w:r>
    </w:p>
    <w:p w:rsidR="00DD7497" w:rsidRDefault="00DD7497" w:rsidP="00DD7497">
      <w:pPr>
        <w:pStyle w:val="ListParagraph"/>
        <w:numPr>
          <w:ilvl w:val="0"/>
          <w:numId w:val="13"/>
        </w:numPr>
      </w:pPr>
      <w:r>
        <w:t>Prioritize and delegate tasks to the team</w:t>
      </w:r>
      <w:r w:rsidR="005977CE">
        <w:t xml:space="preserve"> (Sprint planning)</w:t>
      </w:r>
      <w:r>
        <w:t>.</w:t>
      </w:r>
    </w:p>
    <w:p w:rsidR="00DD7497" w:rsidRDefault="00DD7497" w:rsidP="00DD7497">
      <w:pPr>
        <w:pStyle w:val="ListParagraph"/>
        <w:numPr>
          <w:ilvl w:val="0"/>
          <w:numId w:val="13"/>
        </w:numPr>
      </w:pPr>
      <w:r>
        <w:t>Develop, inspire, mentor, and evaluate the engineering team</w:t>
      </w:r>
      <w:r w:rsidR="00BD5D9C">
        <w:t>.</w:t>
      </w:r>
    </w:p>
    <w:p w:rsidR="00DD7497" w:rsidRDefault="00DD7497" w:rsidP="00DD7497">
      <w:pPr>
        <w:pStyle w:val="ListParagraph"/>
        <w:numPr>
          <w:ilvl w:val="0"/>
          <w:numId w:val="13"/>
        </w:numPr>
      </w:pPr>
      <w:r>
        <w:t>Create positive team culture (e.g. curious, mutually challenging, collaborative)</w:t>
      </w:r>
    </w:p>
    <w:p w:rsidR="00DD7497" w:rsidRDefault="00DD7497" w:rsidP="00DD7497">
      <w:pPr>
        <w:pStyle w:val="ListParagraph"/>
        <w:numPr>
          <w:ilvl w:val="0"/>
          <w:numId w:val="13"/>
        </w:numPr>
      </w:pPr>
      <w:r>
        <w:t>Collaborate with cross-functional peers and leaders</w:t>
      </w:r>
      <w:r w:rsidR="00C92FB5">
        <w:t xml:space="preserve"> (</w:t>
      </w:r>
      <w:proofErr w:type="gramStart"/>
      <w:r w:rsidR="007A3A35">
        <w:t>PM</w:t>
      </w:r>
      <w:r w:rsidR="009E1E32">
        <w:t>s</w:t>
      </w:r>
      <w:r w:rsidR="007A3A35">
        <w:t xml:space="preserve"> &amp;</w:t>
      </w:r>
      <w:proofErr w:type="gramEnd"/>
      <w:r w:rsidR="00C92FB5">
        <w:t xml:space="preserve"> PDMs)</w:t>
      </w:r>
      <w:r>
        <w:t xml:space="preserve"> to deliver projects</w:t>
      </w:r>
      <w:r w:rsidR="00C92FB5">
        <w:t>.</w:t>
      </w:r>
    </w:p>
    <w:p w:rsidR="00DD7497" w:rsidRDefault="00DD7497" w:rsidP="00DD7497">
      <w:pPr>
        <w:pStyle w:val="ListParagraph"/>
        <w:numPr>
          <w:ilvl w:val="0"/>
          <w:numId w:val="13"/>
        </w:numPr>
      </w:pPr>
      <w:r>
        <w:t>Improve engineering quality and efficiency (e.g. improve workflow, code review, etc.)</w:t>
      </w:r>
    </w:p>
    <w:p w:rsidR="00DD7497" w:rsidRDefault="00DD7497" w:rsidP="00DD7497">
      <w:pPr>
        <w:pStyle w:val="ListParagraph"/>
        <w:numPr>
          <w:ilvl w:val="0"/>
          <w:numId w:val="13"/>
        </w:numPr>
      </w:pPr>
      <w:r>
        <w:t>Hire qualified candidates to strengthen company and team</w:t>
      </w:r>
      <w:r w:rsidR="00263521">
        <w:t>.</w:t>
      </w:r>
    </w:p>
    <w:p w:rsidR="0008202F" w:rsidRDefault="0008202F" w:rsidP="0008202F">
      <w:pPr>
        <w:pStyle w:val="ListParagraph"/>
        <w:numPr>
          <w:ilvl w:val="0"/>
          <w:numId w:val="13"/>
        </w:numPr>
      </w:pPr>
      <w:r>
        <w:t>Implement best practices in architecture for development and design.</w:t>
      </w:r>
    </w:p>
    <w:p w:rsidR="0008202F" w:rsidRDefault="0008202F" w:rsidP="0008202F">
      <w:pPr>
        <w:pStyle w:val="ListParagraph"/>
        <w:numPr>
          <w:ilvl w:val="0"/>
          <w:numId w:val="13"/>
        </w:numPr>
      </w:pPr>
      <w:r>
        <w:t>Drive technical roadmap and direction.</w:t>
      </w:r>
    </w:p>
    <w:p w:rsidR="0008202F" w:rsidRDefault="0008202F" w:rsidP="0008202F">
      <w:pPr>
        <w:pStyle w:val="ListParagraph"/>
        <w:numPr>
          <w:ilvl w:val="0"/>
          <w:numId w:val="13"/>
        </w:numPr>
      </w:pPr>
      <w:r>
        <w:t>Provide technical guidance and coaching.</w:t>
      </w:r>
    </w:p>
    <w:p w:rsidR="0008202F" w:rsidRDefault="0008202F" w:rsidP="0008202F">
      <w:pPr>
        <w:pStyle w:val="ListParagraph"/>
        <w:numPr>
          <w:ilvl w:val="0"/>
          <w:numId w:val="13"/>
        </w:numPr>
      </w:pPr>
      <w:r>
        <w:t>Prepare technical requirements and software design specifications.</w:t>
      </w:r>
    </w:p>
    <w:p w:rsidR="00984791" w:rsidRDefault="008A58A4" w:rsidP="00984791">
      <w:pPr>
        <w:pStyle w:val="ListParagraph"/>
        <w:numPr>
          <w:ilvl w:val="0"/>
          <w:numId w:val="13"/>
        </w:numPr>
      </w:pPr>
      <w:r>
        <w:t>Encourage Team</w:t>
      </w:r>
      <w:r w:rsidR="004E3AF4">
        <w:t xml:space="preserve"> to adhere</w:t>
      </w:r>
      <w:r w:rsidR="00984791">
        <w:t xml:space="preserve"> best agile methodologies &amp; </w:t>
      </w:r>
      <w:r w:rsidR="00E0505A">
        <w:t>follow best scrum practices in S</w:t>
      </w:r>
      <w:r w:rsidR="00984791">
        <w:t xml:space="preserve">oftware development. </w:t>
      </w:r>
    </w:p>
    <w:p w:rsidR="00E63D2D" w:rsidRDefault="00E63D2D" w:rsidP="00984791">
      <w:pPr>
        <w:pStyle w:val="ListParagraph"/>
        <w:numPr>
          <w:ilvl w:val="0"/>
          <w:numId w:val="13"/>
        </w:numPr>
      </w:pPr>
      <w:r>
        <w:t>Performance evaluation of Team.</w:t>
      </w:r>
    </w:p>
    <w:p w:rsidR="00D413F9" w:rsidRDefault="0035691B" w:rsidP="00984791">
      <w:pPr>
        <w:pStyle w:val="ListParagraph"/>
        <w:numPr>
          <w:ilvl w:val="0"/>
          <w:numId w:val="13"/>
        </w:numPr>
      </w:pPr>
      <w:r>
        <w:t xml:space="preserve">Designing Architecture &amp; modules </w:t>
      </w:r>
      <w:r w:rsidR="00984791">
        <w:t xml:space="preserve">of best of breed (awarded by Gartner) e-procurement system </w:t>
      </w:r>
      <w:r>
        <w:t xml:space="preserve">which </w:t>
      </w:r>
      <w:r w:rsidR="00984791">
        <w:t>offers complete Procure to Pay solution to big names in hospitality (e.g. Hilton, Hyatt, Four seasons, Marriott, Fairmont, Accor, Sodexo, Aramark etc.) across the world.</w:t>
      </w:r>
    </w:p>
    <w:p w:rsidR="00B055C4" w:rsidRDefault="00B055C4" w:rsidP="00B055C4">
      <w:pPr>
        <w:pStyle w:val="ListParagraph"/>
      </w:pPr>
    </w:p>
    <w:p w:rsidR="00B055C4" w:rsidRPr="00B055C4" w:rsidRDefault="0017176B" w:rsidP="00B055C4">
      <w:pPr>
        <w:pStyle w:val="ListParagraph"/>
        <w:rPr>
          <w:b/>
        </w:rPr>
      </w:pPr>
      <w:r>
        <w:rPr>
          <w:b/>
        </w:rPr>
        <w:t>My Engineering Team</w:t>
      </w:r>
      <w:r w:rsidR="00B055C4" w:rsidRPr="00B055C4">
        <w:rPr>
          <w:b/>
        </w:rPr>
        <w:t>:</w:t>
      </w:r>
    </w:p>
    <w:p w:rsidR="00B055C4" w:rsidRDefault="00B055C4" w:rsidP="00B055C4">
      <w:pPr>
        <w:pStyle w:val="ListParagraph"/>
        <w:numPr>
          <w:ilvl w:val="0"/>
          <w:numId w:val="13"/>
        </w:numPr>
      </w:pPr>
      <w:r>
        <w:t>First team (</w:t>
      </w:r>
      <w:r w:rsidR="008317AE">
        <w:t>7</w:t>
      </w:r>
      <w:r>
        <w:t xml:space="preserve"> SE &amp; 3 QA):  </w:t>
      </w:r>
      <w:r w:rsidR="00B47D88">
        <w:t xml:space="preserve">We do </w:t>
      </w:r>
      <w:r w:rsidR="003B1AAB">
        <w:t xml:space="preserve">module enhancement &amp; </w:t>
      </w:r>
      <w:r>
        <w:t xml:space="preserve">development </w:t>
      </w:r>
      <w:r w:rsidR="003B1AAB">
        <w:t xml:space="preserve">of different module </w:t>
      </w:r>
      <w:r>
        <w:t xml:space="preserve">within our e-Procurement application. </w:t>
      </w:r>
    </w:p>
    <w:p w:rsidR="00C477A0" w:rsidRDefault="00B055C4" w:rsidP="006076D1">
      <w:pPr>
        <w:pStyle w:val="ListParagraph"/>
      </w:pPr>
      <w:r w:rsidRPr="00B055C4">
        <w:rPr>
          <w:b/>
        </w:rPr>
        <w:t>Technology stack:</w:t>
      </w:r>
      <w:r w:rsidR="00C477A0">
        <w:rPr>
          <w:b/>
        </w:rPr>
        <w:t xml:space="preserve"> </w:t>
      </w:r>
      <w:r w:rsidR="00CF7D49">
        <w:t xml:space="preserve">Java, </w:t>
      </w:r>
      <w:r w:rsidR="00A72BE9">
        <w:t>spring</w:t>
      </w:r>
      <w:r>
        <w:t xml:space="preserve">, </w:t>
      </w:r>
      <w:r w:rsidR="0081442C">
        <w:t>s</w:t>
      </w:r>
      <w:r w:rsidR="00F15512">
        <w:t xml:space="preserve">pring boot, </w:t>
      </w:r>
      <w:r>
        <w:t>Oracle (SQL and PL/SQL), JSP, Servlet, JS, JQuery, AG-Grid and J4 framework.</w:t>
      </w:r>
    </w:p>
    <w:p w:rsidR="00B055C4" w:rsidRDefault="00C477A0" w:rsidP="00C477A0">
      <w:pPr>
        <w:pStyle w:val="ListParagraph"/>
        <w:numPr>
          <w:ilvl w:val="0"/>
          <w:numId w:val="13"/>
        </w:numPr>
      </w:pPr>
      <w:r>
        <w:t>Second</w:t>
      </w:r>
      <w:r w:rsidR="00B055C4">
        <w:t xml:space="preserve"> team (1 SE &amp; 1 QA): Team is responsible for </w:t>
      </w:r>
      <w:proofErr w:type="spellStart"/>
      <w:r w:rsidR="00B055C4">
        <w:t>Birchstreet</w:t>
      </w:r>
      <w:proofErr w:type="spellEnd"/>
      <w:r w:rsidR="00B055C4">
        <w:t xml:space="preserve"> website &amp; OTRS development/maintenance. </w:t>
      </w:r>
      <w:r>
        <w:br/>
      </w:r>
      <w:r w:rsidR="00B055C4" w:rsidRPr="00C477A0">
        <w:rPr>
          <w:b/>
        </w:rPr>
        <w:t xml:space="preserve">Technology </w:t>
      </w:r>
      <w:r w:rsidRPr="00C477A0">
        <w:rPr>
          <w:b/>
        </w:rPr>
        <w:t>stack</w:t>
      </w:r>
      <w:r w:rsidR="00B055C4" w:rsidRPr="00C477A0">
        <w:rPr>
          <w:b/>
        </w:rPr>
        <w:t>:</w:t>
      </w:r>
      <w:r>
        <w:rPr>
          <w:b/>
        </w:rPr>
        <w:t xml:space="preserve"> </w:t>
      </w:r>
      <w:r w:rsidR="00B055C4">
        <w:t>PHP, WordPress, MySQL.</w:t>
      </w:r>
    </w:p>
    <w:p w:rsidR="0017162F" w:rsidRDefault="0017162F" w:rsidP="0017162F">
      <w:pPr>
        <w:pStyle w:val="ListParagraph"/>
        <w:rPr>
          <w:b/>
          <w:u w:val="single"/>
        </w:rPr>
      </w:pPr>
    </w:p>
    <w:p w:rsidR="0017162F" w:rsidRPr="0017162F" w:rsidRDefault="0017162F" w:rsidP="0017162F">
      <w:pPr>
        <w:pStyle w:val="ListParagraph"/>
        <w:rPr>
          <w:b/>
          <w:u w:val="single"/>
        </w:rPr>
      </w:pPr>
      <w:r w:rsidRPr="0017162F">
        <w:rPr>
          <w:b/>
          <w:u w:val="single"/>
        </w:rPr>
        <w:t xml:space="preserve">Key </w:t>
      </w:r>
      <w:r w:rsidR="005D4103">
        <w:rPr>
          <w:b/>
          <w:u w:val="single"/>
        </w:rPr>
        <w:t xml:space="preserve">skills &amp; </w:t>
      </w:r>
      <w:r w:rsidRPr="0017162F">
        <w:rPr>
          <w:b/>
          <w:u w:val="single"/>
        </w:rPr>
        <w:t>accomplishments:</w:t>
      </w:r>
    </w:p>
    <w:p w:rsidR="00B055C4" w:rsidRDefault="002921B2" w:rsidP="00B055C4">
      <w:pPr>
        <w:pStyle w:val="ListParagraph"/>
        <w:numPr>
          <w:ilvl w:val="0"/>
          <w:numId w:val="13"/>
        </w:numPr>
      </w:pPr>
      <w:r>
        <w:t>Designed</w:t>
      </w:r>
      <w:r w:rsidR="00DF4201">
        <w:t xml:space="preserve"> &amp; implemented</w:t>
      </w:r>
      <w:r>
        <w:t xml:space="preserve"> CI/CD pipelines using </w:t>
      </w:r>
      <w:r w:rsidR="00B055C4">
        <w:t>Jenkins,</w:t>
      </w:r>
      <w:r w:rsidR="00C477A0">
        <w:t xml:space="preserve"> </w:t>
      </w:r>
      <w:r w:rsidR="00B055C4">
        <w:t>GIT &amp; JIRA.</w:t>
      </w:r>
    </w:p>
    <w:p w:rsidR="00B055C4" w:rsidRDefault="00870135" w:rsidP="00B055C4">
      <w:pPr>
        <w:pStyle w:val="ListParagraph"/>
        <w:numPr>
          <w:ilvl w:val="0"/>
          <w:numId w:val="13"/>
        </w:numPr>
      </w:pPr>
      <w:r w:rsidRPr="000B0D6B">
        <w:t>D</w:t>
      </w:r>
      <w:r w:rsidR="000B0D6B">
        <w:t>eveloped</w:t>
      </w:r>
      <w:r w:rsidR="00B055C4" w:rsidRPr="000B0D6B">
        <w:t xml:space="preserve"> Integrated Log Management </w:t>
      </w:r>
      <w:r w:rsidR="000B0D6B">
        <w:t xml:space="preserve">&amp; Analysis </w:t>
      </w:r>
      <w:r w:rsidR="00B055C4" w:rsidRPr="000B0D6B">
        <w:t>system using ELK stack &amp; Kafka.</w:t>
      </w:r>
    </w:p>
    <w:p w:rsidR="00E65854" w:rsidRDefault="0019068B" w:rsidP="00B055C4">
      <w:pPr>
        <w:pStyle w:val="ListParagraph"/>
        <w:numPr>
          <w:ilvl w:val="0"/>
          <w:numId w:val="13"/>
        </w:numPr>
      </w:pPr>
      <w:r>
        <w:t xml:space="preserve">Developed </w:t>
      </w:r>
      <w:proofErr w:type="spellStart"/>
      <w:r w:rsidR="00D43D40">
        <w:rPr>
          <w:rStyle w:val="hgkelc"/>
        </w:rPr>
        <w:t>microservice</w:t>
      </w:r>
      <w:r w:rsidR="00ED6AD4">
        <w:rPr>
          <w:rStyle w:val="hgkelc"/>
        </w:rPr>
        <w:t>s</w:t>
      </w:r>
      <w:bookmarkStart w:id="0" w:name="_GoBack"/>
      <w:bookmarkEnd w:id="0"/>
      <w:proofErr w:type="spellEnd"/>
      <w:r w:rsidR="00D43D40">
        <w:rPr>
          <w:rStyle w:val="hgkelc"/>
        </w:rPr>
        <w:t xml:space="preserve"> architecture</w:t>
      </w:r>
      <w:r w:rsidR="00E73EBE">
        <w:rPr>
          <w:rStyle w:val="hgkelc"/>
        </w:rPr>
        <w:t xml:space="preserve"> (MSA)</w:t>
      </w:r>
      <w:r>
        <w:t xml:space="preserve"> for catalog transformation</w:t>
      </w:r>
      <w:r w:rsidR="00A93917">
        <w:t>, using spring boot</w:t>
      </w:r>
      <w:r>
        <w:t>.</w:t>
      </w:r>
    </w:p>
    <w:p w:rsidR="0019068B" w:rsidRPr="000B0D6B" w:rsidRDefault="003E5D92" w:rsidP="00B055C4">
      <w:pPr>
        <w:pStyle w:val="ListParagraph"/>
        <w:numPr>
          <w:ilvl w:val="0"/>
          <w:numId w:val="13"/>
        </w:numPr>
      </w:pPr>
      <w:r>
        <w:t xml:space="preserve">Developed </w:t>
      </w:r>
      <w:r w:rsidR="0020452C">
        <w:t>M</w:t>
      </w:r>
      <w:r w:rsidR="00D43D40">
        <w:t>SA</w:t>
      </w:r>
      <w:r w:rsidR="00E65854">
        <w:t xml:space="preserve"> based integration engines</w:t>
      </w:r>
      <w:r w:rsidR="000250EB">
        <w:t>, using spring boot</w:t>
      </w:r>
      <w:r w:rsidR="00591E8C">
        <w:t>.</w:t>
      </w:r>
    </w:p>
    <w:p w:rsidR="00972D72" w:rsidRPr="00D413F9" w:rsidRDefault="00D26B90" w:rsidP="00972D72">
      <w:pPr>
        <w:pStyle w:val="ListParagraph"/>
        <w:numPr>
          <w:ilvl w:val="0"/>
          <w:numId w:val="13"/>
        </w:numPr>
      </w:pPr>
      <w:r>
        <w:t xml:space="preserve">Developing e-sourcing bidding system using Kafka message queue &amp; </w:t>
      </w:r>
      <w:proofErr w:type="spellStart"/>
      <w:r w:rsidR="00332B20">
        <w:t>Elasticsearch</w:t>
      </w:r>
      <w:proofErr w:type="spellEnd"/>
      <w:r>
        <w:t>.</w:t>
      </w:r>
    </w:p>
    <w:p w:rsidR="00D413F9" w:rsidRPr="00D413F9" w:rsidRDefault="00D77BDD" w:rsidP="00D413F9">
      <w:pPr>
        <w:pStyle w:val="Heading3"/>
      </w:pPr>
      <w:r>
        <w:t>April 2019</w:t>
      </w:r>
      <w:r w:rsidR="00D413F9" w:rsidRPr="00D413F9">
        <w:t xml:space="preserve"> –</w:t>
      </w:r>
      <w:r w:rsidR="00D413F9">
        <w:t xml:space="preserve"> </w:t>
      </w:r>
      <w:r>
        <w:t>December 2019</w:t>
      </w:r>
    </w:p>
    <w:p w:rsidR="00D413F9" w:rsidRPr="00513EFC" w:rsidRDefault="003038E5" w:rsidP="00513EFC">
      <w:pPr>
        <w:pStyle w:val="Heading2"/>
      </w:pPr>
      <w:r>
        <w:t>Technical Architect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r>
        <w:rPr>
          <w:rStyle w:val="Emphasis"/>
        </w:rPr>
        <w:t>GDI</w:t>
      </w:r>
      <w:r w:rsidR="004F2503">
        <w:rPr>
          <w:rStyle w:val="Emphasis"/>
        </w:rPr>
        <w:t xml:space="preserve"> (</w:t>
      </w:r>
      <w:proofErr w:type="spellStart"/>
      <w:r w:rsidR="004F2503">
        <w:rPr>
          <w:rStyle w:val="Emphasis"/>
        </w:rPr>
        <w:t>Birchstreet</w:t>
      </w:r>
      <w:proofErr w:type="spellEnd"/>
      <w:r w:rsidR="004F2503">
        <w:rPr>
          <w:rStyle w:val="Emphasis"/>
        </w:rPr>
        <w:t xml:space="preserve"> system)</w:t>
      </w:r>
      <w:r>
        <w:rPr>
          <w:rStyle w:val="Emphasis"/>
        </w:rPr>
        <w:t>, Noida</w:t>
      </w:r>
    </w:p>
    <w:p w:rsidR="003038E5" w:rsidRDefault="00EB0F7A" w:rsidP="003038E5">
      <w:pPr>
        <w:pStyle w:val="ListParagraph"/>
        <w:numPr>
          <w:ilvl w:val="0"/>
          <w:numId w:val="14"/>
        </w:numPr>
      </w:pPr>
      <w:r>
        <w:t>Analyzing requirement</w:t>
      </w:r>
      <w:r w:rsidR="003038E5">
        <w:t xml:space="preserve"> of large s</w:t>
      </w:r>
      <w:r w:rsidR="007C1E27">
        <w:t xml:space="preserve">ystems and breaking them down </w:t>
      </w:r>
      <w:r w:rsidR="003038E5">
        <w:t>to manageable units.</w:t>
      </w:r>
    </w:p>
    <w:p w:rsidR="00C11F3C" w:rsidRDefault="003038E5" w:rsidP="003038E5">
      <w:pPr>
        <w:pStyle w:val="ListParagraph"/>
        <w:numPr>
          <w:ilvl w:val="0"/>
          <w:numId w:val="14"/>
        </w:numPr>
      </w:pPr>
      <w:r>
        <w:t>Research available &amp; incoming products to decide if they will be suitable for the project rather than building a completely new system.</w:t>
      </w:r>
    </w:p>
    <w:p w:rsidR="00E6463B" w:rsidRDefault="0088078D" w:rsidP="003038E5">
      <w:pPr>
        <w:pStyle w:val="ListParagraph"/>
        <w:numPr>
          <w:ilvl w:val="0"/>
          <w:numId w:val="14"/>
        </w:numPr>
      </w:pPr>
      <w:r>
        <w:t>D</w:t>
      </w:r>
      <w:r w:rsidR="003038E5">
        <w:t>esig</w:t>
      </w:r>
      <w:r>
        <w:t>n &amp; Develop Software Architecture. E</w:t>
      </w:r>
      <w:r w:rsidR="003038E5">
        <w:t xml:space="preserve">xplain the structure and assisting </w:t>
      </w:r>
      <w:r>
        <w:t>Team</w:t>
      </w:r>
      <w:r w:rsidR="003038E5">
        <w:t xml:space="preserve"> throughout the assembly process. </w:t>
      </w:r>
    </w:p>
    <w:p w:rsidR="003038E5" w:rsidRDefault="00777EB3" w:rsidP="003038E5">
      <w:pPr>
        <w:pStyle w:val="ListParagraph"/>
        <w:numPr>
          <w:ilvl w:val="0"/>
          <w:numId w:val="14"/>
        </w:numPr>
      </w:pPr>
      <w:r>
        <w:lastRenderedPageBreak/>
        <w:t xml:space="preserve">Re-Designed various modules to </w:t>
      </w:r>
      <w:r w:rsidR="00E6463B">
        <w:t xml:space="preserve">make it </w:t>
      </w:r>
      <w:r w:rsidR="003038E5">
        <w:t xml:space="preserve">reliable &amp; robust for fast processing of billions of records across </w:t>
      </w:r>
      <w:r w:rsidR="00E6463B">
        <w:t>different</w:t>
      </w:r>
      <w:r w:rsidR="003038E5">
        <w:t xml:space="preserve"> modules, such as Catalog system, Purchase order, Receiving &amp; Invoicing.</w:t>
      </w:r>
      <w:r w:rsidR="00676EA8">
        <w:t xml:space="preserve"> After </w:t>
      </w:r>
      <w:r w:rsidR="0032111C">
        <w:t>inception</w:t>
      </w:r>
      <w:r w:rsidR="00BD4AF5">
        <w:t xml:space="preserve"> of</w:t>
      </w:r>
      <w:r w:rsidR="0032111C">
        <w:t>,</w:t>
      </w:r>
      <w:r w:rsidR="00676EA8">
        <w:t xml:space="preserve"> some big customers in supplier chain management e.g. Sodexo &amp; Aramark.</w:t>
      </w:r>
    </w:p>
    <w:p w:rsidR="00830B7E" w:rsidRDefault="00FD24F6" w:rsidP="00FD24F6">
      <w:pPr>
        <w:pStyle w:val="ListParagraph"/>
        <w:rPr>
          <w:b/>
          <w:u w:val="single"/>
        </w:rPr>
      </w:pPr>
      <w:r w:rsidRPr="00FD24F6">
        <w:rPr>
          <w:b/>
          <w:u w:val="single"/>
        </w:rPr>
        <w:t>Key skills</w:t>
      </w:r>
      <w:r>
        <w:rPr>
          <w:b/>
          <w:u w:val="single"/>
        </w:rPr>
        <w:t xml:space="preserve"> &amp; achievements:</w:t>
      </w:r>
    </w:p>
    <w:p w:rsidR="00FD24F6" w:rsidRDefault="00FD24F6" w:rsidP="00FD24F6">
      <w:pPr>
        <w:pStyle w:val="ListParagraph"/>
        <w:numPr>
          <w:ilvl w:val="0"/>
          <w:numId w:val="19"/>
        </w:numPr>
      </w:pPr>
      <w:r>
        <w:t>Data modelling.</w:t>
      </w:r>
    </w:p>
    <w:p w:rsidR="00FD24F6" w:rsidRDefault="00FD24F6" w:rsidP="00FD24F6">
      <w:pPr>
        <w:pStyle w:val="ListParagraph"/>
        <w:numPr>
          <w:ilvl w:val="0"/>
          <w:numId w:val="19"/>
        </w:numPr>
      </w:pPr>
      <w:r>
        <w:t>Framework design &amp; enhancement (J4+</w:t>
      </w:r>
      <w:r w:rsidR="006A4AC5">
        <w:t xml:space="preserve"> BSS in-house framework</w:t>
      </w:r>
      <w:r>
        <w:t>)</w:t>
      </w:r>
    </w:p>
    <w:p w:rsidR="00FD24F6" w:rsidRDefault="00FD24F6" w:rsidP="00FD24F6">
      <w:pPr>
        <w:pStyle w:val="ListParagraph"/>
        <w:numPr>
          <w:ilvl w:val="0"/>
          <w:numId w:val="19"/>
        </w:numPr>
      </w:pPr>
      <w:r>
        <w:t>Knowledge of UML &amp; ability to use variety of UML tools.</w:t>
      </w:r>
    </w:p>
    <w:p w:rsidR="00FD24F6" w:rsidRPr="00FD24F6" w:rsidRDefault="00FD24F6" w:rsidP="00FD24F6">
      <w:pPr>
        <w:pStyle w:val="ListParagraph"/>
        <w:ind w:left="1440"/>
      </w:pPr>
    </w:p>
    <w:p w:rsidR="00E203A6" w:rsidRPr="00D413F9" w:rsidRDefault="00E203A6" w:rsidP="00E203A6">
      <w:pPr>
        <w:pStyle w:val="Heading3"/>
      </w:pPr>
      <w:r>
        <w:t>January 2017</w:t>
      </w:r>
      <w:r w:rsidRPr="00D413F9">
        <w:t xml:space="preserve"> –</w:t>
      </w:r>
      <w:r>
        <w:t xml:space="preserve"> APRIL 2019</w:t>
      </w:r>
    </w:p>
    <w:p w:rsidR="00E203A6" w:rsidRPr="00513EFC" w:rsidRDefault="00E203A6" w:rsidP="00E203A6">
      <w:pPr>
        <w:pStyle w:val="Heading2"/>
      </w:pPr>
      <w:r>
        <w:t>Senior Team Lead /</w:t>
      </w:r>
      <w:r w:rsidRPr="00513EFC">
        <w:t xml:space="preserve"> </w:t>
      </w:r>
      <w:r>
        <w:rPr>
          <w:rStyle w:val="Emphasis"/>
        </w:rPr>
        <w:t>GDI</w:t>
      </w:r>
      <w:r w:rsidR="00C76C59">
        <w:rPr>
          <w:rStyle w:val="Emphasis"/>
        </w:rPr>
        <w:t xml:space="preserve"> (</w:t>
      </w:r>
      <w:proofErr w:type="spellStart"/>
      <w:r w:rsidR="00C76C59">
        <w:rPr>
          <w:rStyle w:val="Emphasis"/>
        </w:rPr>
        <w:t>Birchstreet</w:t>
      </w:r>
      <w:proofErr w:type="spellEnd"/>
      <w:r w:rsidR="00C76C59">
        <w:rPr>
          <w:rStyle w:val="Emphasis"/>
        </w:rPr>
        <w:t xml:space="preserve"> system)</w:t>
      </w:r>
      <w:r>
        <w:rPr>
          <w:rStyle w:val="Emphasis"/>
        </w:rPr>
        <w:t>, Noida</w:t>
      </w:r>
    </w:p>
    <w:p w:rsidR="00E203A6" w:rsidRDefault="00E203A6" w:rsidP="00E203A6">
      <w:pPr>
        <w:pStyle w:val="ListParagraph"/>
        <w:numPr>
          <w:ilvl w:val="0"/>
          <w:numId w:val="14"/>
        </w:numPr>
      </w:pPr>
      <w:r>
        <w:t>Coordinate with team to get things done with</w:t>
      </w:r>
      <w:r w:rsidR="007F3401">
        <w:t>in Sprint (using JIRA) timeline</w:t>
      </w:r>
      <w:r>
        <w:t>.</w:t>
      </w:r>
    </w:p>
    <w:p w:rsidR="007F3401" w:rsidRDefault="00E203A6" w:rsidP="007F3401">
      <w:pPr>
        <w:pStyle w:val="ListParagraph"/>
        <w:numPr>
          <w:ilvl w:val="0"/>
          <w:numId w:val="14"/>
        </w:numPr>
      </w:pPr>
      <w:r>
        <w:t>Integrate</w:t>
      </w:r>
      <w:r w:rsidR="007F3401">
        <w:t>d</w:t>
      </w:r>
      <w:r>
        <w:t xml:space="preserve"> new technologies</w:t>
      </w:r>
      <w:r w:rsidR="007F3401">
        <w:t xml:space="preserve"> &amp; modules</w:t>
      </w:r>
      <w:r>
        <w:t xml:space="preserve"> in our product:</w:t>
      </w:r>
    </w:p>
    <w:p w:rsidR="00E203A6" w:rsidRDefault="0090246F" w:rsidP="007F3401">
      <w:pPr>
        <w:pStyle w:val="ListParagraph"/>
        <w:numPr>
          <w:ilvl w:val="0"/>
          <w:numId w:val="15"/>
        </w:numPr>
      </w:pPr>
      <w:r>
        <w:t>I</w:t>
      </w:r>
      <w:r w:rsidR="00E203A6">
        <w:t xml:space="preserve">ntroduced jQuery, Angular and </w:t>
      </w:r>
      <w:r w:rsidR="007F3401">
        <w:t>spring</w:t>
      </w:r>
      <w:r w:rsidR="00E203A6">
        <w:t xml:space="preserve"> in company’s existing product.</w:t>
      </w:r>
    </w:p>
    <w:p w:rsidR="00E203A6" w:rsidRDefault="00E203A6" w:rsidP="007F3401">
      <w:pPr>
        <w:pStyle w:val="ListParagraph"/>
        <w:numPr>
          <w:ilvl w:val="0"/>
          <w:numId w:val="15"/>
        </w:numPr>
      </w:pPr>
      <w:r>
        <w:t>Catalog filtering &amp; item category mapping using Machine learning &amp; Data science.</w:t>
      </w:r>
    </w:p>
    <w:p w:rsidR="00E203A6" w:rsidRDefault="00E203A6" w:rsidP="007F3401">
      <w:pPr>
        <w:pStyle w:val="ListParagraph"/>
        <w:numPr>
          <w:ilvl w:val="0"/>
          <w:numId w:val="15"/>
        </w:numPr>
      </w:pPr>
      <w:r>
        <w:t>Amazon like search capability in our catalog system using Elastic search.</w:t>
      </w:r>
    </w:p>
    <w:p w:rsidR="00E203A6" w:rsidRDefault="00E203A6" w:rsidP="007F3401">
      <w:pPr>
        <w:pStyle w:val="ListParagraph"/>
        <w:numPr>
          <w:ilvl w:val="0"/>
          <w:numId w:val="15"/>
        </w:numPr>
      </w:pPr>
      <w:r>
        <w:t>Service worker in web pages to fetch contents from cache in absence of internet &amp; during slowness.</w:t>
      </w:r>
    </w:p>
    <w:p w:rsidR="007F3401" w:rsidRDefault="00E203A6" w:rsidP="007F3401">
      <w:pPr>
        <w:pStyle w:val="ListParagraph"/>
        <w:numPr>
          <w:ilvl w:val="0"/>
          <w:numId w:val="15"/>
        </w:numPr>
      </w:pPr>
      <w:r>
        <w:t>PUSH notification using One Signal API.</w:t>
      </w:r>
    </w:p>
    <w:p w:rsidR="00E203A6" w:rsidRDefault="00E203A6" w:rsidP="007F3401">
      <w:pPr>
        <w:pStyle w:val="ListParagraph"/>
        <w:numPr>
          <w:ilvl w:val="0"/>
          <w:numId w:val="15"/>
        </w:numPr>
      </w:pPr>
      <w:r>
        <w:t>C</w:t>
      </w:r>
      <w:r w:rsidR="00AE35EE">
        <w:t>PMS</w:t>
      </w:r>
      <w:r w:rsidR="007F3401">
        <w:t xml:space="preserve"> for two</w:t>
      </w:r>
      <w:r>
        <w:t xml:space="preserve"> major Hospita</w:t>
      </w:r>
      <w:r w:rsidR="00D25994">
        <w:t xml:space="preserve">lity giants. Four seasons &amp; </w:t>
      </w:r>
      <w:r w:rsidR="004B6225">
        <w:t>HPI.</w:t>
      </w:r>
    </w:p>
    <w:p w:rsidR="00E203A6" w:rsidRPr="00D413F9" w:rsidRDefault="00F25577" w:rsidP="00E203A6">
      <w:pPr>
        <w:pStyle w:val="Heading3"/>
      </w:pPr>
      <w:r>
        <w:t>January</w:t>
      </w:r>
      <w:r w:rsidR="00E203A6">
        <w:t xml:space="preserve"> </w:t>
      </w:r>
      <w:r>
        <w:t>2015</w:t>
      </w:r>
      <w:r w:rsidR="00E203A6" w:rsidRPr="00D413F9">
        <w:t xml:space="preserve"> –</w:t>
      </w:r>
      <w:r w:rsidR="00E203A6">
        <w:t xml:space="preserve"> December 2</w:t>
      </w:r>
      <w:r>
        <w:t>017</w:t>
      </w:r>
    </w:p>
    <w:p w:rsidR="00E203A6" w:rsidRPr="00513EFC" w:rsidRDefault="000849E7" w:rsidP="00E203A6">
      <w:pPr>
        <w:pStyle w:val="Heading2"/>
      </w:pPr>
      <w:r>
        <w:t>Team Lead</w:t>
      </w:r>
      <w:r w:rsidR="00E203A6">
        <w:t xml:space="preserve"> /</w:t>
      </w:r>
      <w:r w:rsidR="00E203A6" w:rsidRPr="00513EFC">
        <w:t xml:space="preserve"> </w:t>
      </w:r>
      <w:r w:rsidR="00E203A6">
        <w:rPr>
          <w:rStyle w:val="Emphasis"/>
        </w:rPr>
        <w:t>GDI</w:t>
      </w:r>
      <w:r w:rsidR="00F22ABA">
        <w:rPr>
          <w:rStyle w:val="Emphasis"/>
        </w:rPr>
        <w:t xml:space="preserve"> (</w:t>
      </w:r>
      <w:proofErr w:type="spellStart"/>
      <w:r w:rsidR="00F22ABA">
        <w:rPr>
          <w:rStyle w:val="Emphasis"/>
        </w:rPr>
        <w:t>Birchstreet</w:t>
      </w:r>
      <w:proofErr w:type="spellEnd"/>
      <w:r w:rsidR="00F22ABA">
        <w:rPr>
          <w:rStyle w:val="Emphasis"/>
        </w:rPr>
        <w:t xml:space="preserve"> system)</w:t>
      </w:r>
      <w:r w:rsidR="00E203A6">
        <w:rPr>
          <w:rStyle w:val="Emphasis"/>
        </w:rPr>
        <w:t>, Noida</w:t>
      </w:r>
    </w:p>
    <w:p w:rsidR="000849E7" w:rsidRDefault="000849E7" w:rsidP="000849E7">
      <w:pPr>
        <w:pStyle w:val="ListParagraph"/>
        <w:numPr>
          <w:ilvl w:val="0"/>
          <w:numId w:val="14"/>
        </w:numPr>
      </w:pPr>
      <w:r>
        <w:t>Implemented &amp; Re-engineered various eProcurement modules CAPEX &amp; SPMS.</w:t>
      </w:r>
    </w:p>
    <w:p w:rsidR="000849E7" w:rsidRDefault="000849E7" w:rsidP="000849E7">
      <w:pPr>
        <w:pStyle w:val="ListParagraph"/>
        <w:numPr>
          <w:ilvl w:val="0"/>
          <w:numId w:val="14"/>
        </w:numPr>
      </w:pPr>
      <w:r>
        <w:t xml:space="preserve">BSS to </w:t>
      </w:r>
      <w:proofErr w:type="spellStart"/>
      <w:r>
        <w:t>Accubar</w:t>
      </w:r>
      <w:proofErr w:type="spellEnd"/>
      <w:r>
        <w:t xml:space="preserve"> inventory integration using REST web services.</w:t>
      </w:r>
    </w:p>
    <w:p w:rsidR="000849E7" w:rsidRDefault="000849E7" w:rsidP="000849E7">
      <w:pPr>
        <w:pStyle w:val="ListParagraph"/>
        <w:numPr>
          <w:ilvl w:val="0"/>
          <w:numId w:val="14"/>
        </w:numPr>
      </w:pPr>
      <w:r>
        <w:t>New UI &amp; cross browser compatibility for BSS application. (It was developed in 1999 and was working in IE mostly).</w:t>
      </w:r>
    </w:p>
    <w:p w:rsidR="000849E7" w:rsidRDefault="000849E7" w:rsidP="000849E7">
      <w:pPr>
        <w:pStyle w:val="ListParagraph"/>
        <w:numPr>
          <w:ilvl w:val="0"/>
          <w:numId w:val="14"/>
        </w:numPr>
      </w:pPr>
      <w:r>
        <w:t>Integrated various third party services with BSS application.</w:t>
      </w:r>
    </w:p>
    <w:p w:rsidR="00E203A6" w:rsidRPr="00D413F9" w:rsidRDefault="0010287A" w:rsidP="00E203A6">
      <w:pPr>
        <w:pStyle w:val="Heading3"/>
      </w:pPr>
      <w:r>
        <w:t>January 2012</w:t>
      </w:r>
      <w:r w:rsidR="00E203A6" w:rsidRPr="00D413F9">
        <w:t xml:space="preserve"> –</w:t>
      </w:r>
      <w:r>
        <w:t xml:space="preserve"> December 2015</w:t>
      </w:r>
    </w:p>
    <w:p w:rsidR="00E203A6" w:rsidRPr="00513EFC" w:rsidRDefault="0010287A" w:rsidP="00E203A6">
      <w:pPr>
        <w:pStyle w:val="Heading2"/>
      </w:pPr>
      <w:r>
        <w:t>Java Developer</w:t>
      </w:r>
      <w:r w:rsidR="00E203A6">
        <w:t xml:space="preserve"> /</w:t>
      </w:r>
      <w:r w:rsidR="00E203A6" w:rsidRPr="00513EFC">
        <w:t xml:space="preserve"> </w:t>
      </w:r>
      <w:r w:rsidR="00E203A6">
        <w:rPr>
          <w:rStyle w:val="Emphasis"/>
        </w:rPr>
        <w:t>GDI</w:t>
      </w:r>
      <w:r w:rsidR="0009601D">
        <w:rPr>
          <w:rStyle w:val="Emphasis"/>
        </w:rPr>
        <w:t xml:space="preserve"> (</w:t>
      </w:r>
      <w:proofErr w:type="spellStart"/>
      <w:r w:rsidR="0009601D">
        <w:rPr>
          <w:rStyle w:val="Emphasis"/>
        </w:rPr>
        <w:t>Birchstreet</w:t>
      </w:r>
      <w:proofErr w:type="spellEnd"/>
      <w:r w:rsidR="0009601D">
        <w:rPr>
          <w:rStyle w:val="Emphasis"/>
        </w:rPr>
        <w:t xml:space="preserve"> system)</w:t>
      </w:r>
      <w:r w:rsidR="00E203A6">
        <w:rPr>
          <w:rStyle w:val="Emphasis"/>
        </w:rPr>
        <w:t>, Noida</w:t>
      </w:r>
    </w:p>
    <w:p w:rsidR="00D93655" w:rsidRDefault="00D93655" w:rsidP="00D93655">
      <w:pPr>
        <w:pStyle w:val="ListParagraph"/>
        <w:numPr>
          <w:ilvl w:val="0"/>
          <w:numId w:val="14"/>
        </w:numPr>
      </w:pPr>
      <w:r>
        <w:t>Develop and re-engineer various modules using Core Java/J2EE technologies.</w:t>
      </w:r>
    </w:p>
    <w:p w:rsidR="00D93655" w:rsidRDefault="00D93655" w:rsidP="00D93655">
      <w:pPr>
        <w:pStyle w:val="ListParagraph"/>
        <w:numPr>
          <w:ilvl w:val="0"/>
          <w:numId w:val="14"/>
        </w:numPr>
      </w:pPr>
      <w:r>
        <w:t>Writing oracle packages, procedures, functions &amp; view.</w:t>
      </w:r>
    </w:p>
    <w:p w:rsidR="00E203A6" w:rsidRDefault="00D93655" w:rsidP="00D93655">
      <w:pPr>
        <w:pStyle w:val="ListParagraph"/>
        <w:numPr>
          <w:ilvl w:val="0"/>
          <w:numId w:val="14"/>
        </w:numPr>
      </w:pPr>
      <w:r>
        <w:t>Development &amp; implementation of various eProcurement core modules such as PO, Account payable, Credit Memo, REQ, RFQ, Inventory, Catalogue, Order guide, Order sheet &amp; various other sub-modules</w:t>
      </w:r>
    </w:p>
    <w:p w:rsidR="0070237E" w:rsidRDefault="007A2C65" w:rsidP="00725CB5">
      <w:pPr>
        <w:pStyle w:val="Heading1"/>
      </w:pPr>
      <w:sdt>
        <w:sdtPr>
          <w:alias w:val="Education:"/>
          <w:tag w:val="Education:"/>
          <w:id w:val="543866955"/>
          <w:placeholder>
            <w:docPart w:val="01ABCF4A9A5A4D328F137446CDA09FE7"/>
          </w:placeholder>
          <w:temporary/>
          <w:showingPlcHdr/>
          <w15:appearance w15:val="hidden"/>
        </w:sdtPr>
        <w:sdtEndPr/>
        <w:sdtContent>
          <w:r w:rsidR="0070237E" w:rsidRPr="0070237E">
            <w:t>Education</w:t>
          </w:r>
        </w:sdtContent>
      </w:sdt>
    </w:p>
    <w:p w:rsidR="0070237E" w:rsidRDefault="00B711C2" w:rsidP="0070237E">
      <w:pPr>
        <w:pStyle w:val="Heading3"/>
      </w:pPr>
      <w:r>
        <w:t>December</w:t>
      </w:r>
      <w:r w:rsidR="0070237E">
        <w:t xml:space="preserve"> </w:t>
      </w:r>
      <w:r>
        <w:t>2011</w:t>
      </w:r>
    </w:p>
    <w:p w:rsidR="0070237E" w:rsidRDefault="00B711C2" w:rsidP="00B711C2">
      <w:pPr>
        <w:pStyle w:val="Heading2"/>
      </w:pPr>
      <w:r>
        <w:t>Masters in computer application</w:t>
      </w:r>
      <w:r w:rsidR="00E03F71">
        <w:t xml:space="preserve"> </w:t>
      </w:r>
      <w:r w:rsidR="0095272C">
        <w:t>/</w:t>
      </w:r>
      <w:r w:rsidR="0070237E" w:rsidRPr="00513EFC">
        <w:t xml:space="preserve"> </w:t>
      </w:r>
      <w:r>
        <w:rPr>
          <w:rStyle w:val="Emphasis"/>
        </w:rPr>
        <w:t>IGNOU, New Delhi</w:t>
      </w:r>
    </w:p>
    <w:p w:rsidR="0070237E" w:rsidRDefault="00B711C2" w:rsidP="0070237E">
      <w:pPr>
        <w:pStyle w:val="Heading3"/>
      </w:pPr>
      <w:r>
        <w:t>December</w:t>
      </w:r>
      <w:r w:rsidR="0070237E">
        <w:t xml:space="preserve"> </w:t>
      </w:r>
      <w:r>
        <w:t>2008</w:t>
      </w:r>
    </w:p>
    <w:p w:rsidR="0070237E" w:rsidRDefault="00B711C2" w:rsidP="0070237E">
      <w:pPr>
        <w:pStyle w:val="Heading2"/>
      </w:pPr>
      <w:r>
        <w:t>Bachelor in computer application</w:t>
      </w:r>
      <w:r w:rsidR="00E03F71">
        <w:t xml:space="preserve"> </w:t>
      </w:r>
      <w:r w:rsidR="0095272C">
        <w:t>/</w:t>
      </w:r>
      <w:r w:rsidR="0070237E">
        <w:t xml:space="preserve"> </w:t>
      </w:r>
      <w:r>
        <w:rPr>
          <w:rStyle w:val="Emphasis"/>
        </w:rPr>
        <w:t>IGNOU, New Delhi</w:t>
      </w:r>
    </w:p>
    <w:p w:rsidR="0070237E" w:rsidRPr="0070237E" w:rsidRDefault="0070237E" w:rsidP="0070237E"/>
    <w:p w:rsidR="00434074" w:rsidRDefault="00B711C2" w:rsidP="00434074">
      <w:pPr>
        <w:pStyle w:val="Heading1"/>
      </w:pPr>
      <w:r>
        <w:lastRenderedPageBreak/>
        <w:t>Highlights:</w:t>
      </w:r>
    </w:p>
    <w:p w:rsidR="004A712C" w:rsidRDefault="004A712C" w:rsidP="00EF3D7D">
      <w:pPr>
        <w:pStyle w:val="ListParagraph"/>
        <w:numPr>
          <w:ilvl w:val="0"/>
          <w:numId w:val="16"/>
        </w:numPr>
      </w:pPr>
      <w:r>
        <w:t xml:space="preserve">Well versed in designing </w:t>
      </w:r>
      <w:r w:rsidR="00680650">
        <w:t>innovative</w:t>
      </w:r>
      <w:r>
        <w:t xml:space="preserve"> system using latest technology.</w:t>
      </w:r>
    </w:p>
    <w:p w:rsidR="00EF3D7D" w:rsidRDefault="00EF3D7D" w:rsidP="00EF3D7D">
      <w:pPr>
        <w:pStyle w:val="ListParagraph"/>
        <w:numPr>
          <w:ilvl w:val="0"/>
          <w:numId w:val="16"/>
        </w:numPr>
      </w:pPr>
      <w:r>
        <w:t>Implemented catalog filtering &amp; item category mapping using Machine learning &amp; Data science</w:t>
      </w:r>
    </w:p>
    <w:p w:rsidR="00EF3D7D" w:rsidRDefault="00EF3D7D" w:rsidP="00EF3D7D">
      <w:pPr>
        <w:pStyle w:val="ListParagraph"/>
        <w:numPr>
          <w:ilvl w:val="0"/>
          <w:numId w:val="16"/>
        </w:numPr>
      </w:pPr>
      <w:r>
        <w:t>Implemented Amazon like search capability in o</w:t>
      </w:r>
      <w:r w:rsidR="00AE7C86">
        <w:t xml:space="preserve">ur catalog system using </w:t>
      </w:r>
      <w:proofErr w:type="spellStart"/>
      <w:r w:rsidR="00AE7C86">
        <w:t>Elastic</w:t>
      </w:r>
      <w:r>
        <w:t>search</w:t>
      </w:r>
      <w:proofErr w:type="spellEnd"/>
      <w:r>
        <w:t>.</w:t>
      </w:r>
    </w:p>
    <w:p w:rsidR="00EF3D7D" w:rsidRDefault="00EF3D7D" w:rsidP="00EF3D7D">
      <w:pPr>
        <w:pStyle w:val="ListParagraph"/>
        <w:numPr>
          <w:ilvl w:val="0"/>
          <w:numId w:val="16"/>
        </w:numPr>
      </w:pPr>
      <w:r>
        <w:t>Implemented Service worker in web pages to fetch contents from cache in absence of internet &amp; during slowness.</w:t>
      </w:r>
    </w:p>
    <w:p w:rsidR="00B67842" w:rsidRDefault="00B67842" w:rsidP="00EF3D7D">
      <w:pPr>
        <w:pStyle w:val="ListParagraph"/>
        <w:numPr>
          <w:ilvl w:val="0"/>
          <w:numId w:val="16"/>
        </w:numPr>
      </w:pPr>
      <w:r>
        <w:t xml:space="preserve">Well versed in building e-Procurement system and modules e.g. Invoicing, Credit Memo, Purchase order, RFQ, REQ, Spend analysis, Reporting tools, </w:t>
      </w:r>
      <w:r w:rsidR="004D654B">
        <w:t>e sourcing</w:t>
      </w:r>
      <w:r>
        <w:t xml:space="preserve"> &amp; Inventory.</w:t>
      </w:r>
    </w:p>
    <w:p w:rsidR="00EF3D7D" w:rsidRDefault="00926B02" w:rsidP="00EF3D7D">
      <w:pPr>
        <w:pStyle w:val="ListParagraph"/>
        <w:numPr>
          <w:ilvl w:val="0"/>
          <w:numId w:val="16"/>
        </w:numPr>
      </w:pPr>
      <w:r>
        <w:t xml:space="preserve">Hosting </w:t>
      </w:r>
      <w:r w:rsidR="00EF3D7D">
        <w:t xml:space="preserve">PUSH </w:t>
      </w:r>
      <w:r>
        <w:t>code App on AWS</w:t>
      </w:r>
      <w:r w:rsidR="00A80B9E">
        <w:t xml:space="preserve"> (EC2)</w:t>
      </w:r>
      <w:r>
        <w:t xml:space="preserve"> </w:t>
      </w:r>
      <w:r w:rsidR="00EF3D7D">
        <w:t>using One Signal API (</w:t>
      </w:r>
      <w:hyperlink r:id="rId9" w:history="1">
        <w:r w:rsidR="00EF3D7D" w:rsidRPr="00EF3D7D">
          <w:rPr>
            <w:color w:val="0000FF"/>
            <w:u w:val="single"/>
          </w:rPr>
          <w:t>http://www.hackomania.net/</w:t>
        </w:r>
      </w:hyperlink>
      <w:r w:rsidR="00EF56D1">
        <w:t>)</w:t>
      </w:r>
    </w:p>
    <w:p w:rsidR="00EF3D7D" w:rsidRDefault="00EF3D7D" w:rsidP="00EF3D7D">
      <w:pPr>
        <w:pStyle w:val="ListParagraph"/>
        <w:numPr>
          <w:ilvl w:val="0"/>
          <w:numId w:val="16"/>
        </w:numPr>
      </w:pPr>
      <w:r>
        <w:t>Hosted op</w:t>
      </w:r>
      <w:r w:rsidR="00926B02">
        <w:t xml:space="preserve">en chat app on </w:t>
      </w:r>
      <w:proofErr w:type="spellStart"/>
      <w:r w:rsidR="00926B02">
        <w:t>Heroku</w:t>
      </w:r>
      <w:proofErr w:type="spellEnd"/>
      <w:r w:rsidR="00926B02">
        <w:t xml:space="preserve"> (</w:t>
      </w:r>
      <w:hyperlink r:id="rId10" w:history="1">
        <w:r w:rsidR="00926B02" w:rsidRPr="00926B02">
          <w:rPr>
            <w:color w:val="0000FF"/>
            <w:u w:val="single"/>
          </w:rPr>
          <w:t>https://alexi.herokuapp.com/</w:t>
        </w:r>
      </w:hyperlink>
      <w:r w:rsidR="00EF56D1">
        <w:t>)</w:t>
      </w:r>
    </w:p>
    <w:p w:rsidR="00DE7614" w:rsidRDefault="00DE7614" w:rsidP="00DE7614">
      <w:pPr>
        <w:pStyle w:val="ListParagraph"/>
        <w:numPr>
          <w:ilvl w:val="0"/>
          <w:numId w:val="16"/>
        </w:numPr>
      </w:pPr>
      <w:r>
        <w:t>GitHub Hosting:</w:t>
      </w:r>
    </w:p>
    <w:p w:rsidR="00DE7614" w:rsidRPr="00DE7614" w:rsidRDefault="00DE7614" w:rsidP="00DE7614">
      <w:pPr>
        <w:pStyle w:val="ListParagraph"/>
        <w:numPr>
          <w:ilvl w:val="0"/>
          <w:numId w:val="18"/>
        </w:numPr>
      </w:pPr>
      <w:r>
        <w:t xml:space="preserve">Repos1: </w:t>
      </w:r>
      <w:r w:rsidR="00EF3D7D">
        <w:t xml:space="preserve"> </w:t>
      </w:r>
      <w:hyperlink r:id="rId11" w:history="1">
        <w:r w:rsidRPr="00EF3D7D">
          <w:rPr>
            <w:color w:val="0000FF"/>
            <w:u w:val="single"/>
          </w:rPr>
          <w:t>https://github.com/manjeetkumar53</w:t>
        </w:r>
      </w:hyperlink>
    </w:p>
    <w:p w:rsidR="00DE7614" w:rsidRDefault="00DE7614" w:rsidP="00DE7614">
      <w:pPr>
        <w:pStyle w:val="ListParagraph"/>
        <w:numPr>
          <w:ilvl w:val="0"/>
          <w:numId w:val="18"/>
        </w:numPr>
      </w:pPr>
      <w:r w:rsidRPr="00DE7614">
        <w:t>Repos2:</w:t>
      </w:r>
      <w:r>
        <w:rPr>
          <w:color w:val="0000FF"/>
          <w:u w:val="single"/>
        </w:rPr>
        <w:t xml:space="preserve"> </w:t>
      </w:r>
      <w:hyperlink r:id="rId12" w:history="1">
        <w:r w:rsidR="00197A2B" w:rsidRPr="00A65ED0">
          <w:rPr>
            <w:rStyle w:val="Hyperlink"/>
          </w:rPr>
          <w:t>https://github.com/manjeetsingh53</w:t>
        </w:r>
      </w:hyperlink>
    </w:p>
    <w:p w:rsidR="00EF3D7D" w:rsidRDefault="00DE7614" w:rsidP="00DE7614">
      <w:pPr>
        <w:pStyle w:val="ListParagraph"/>
        <w:numPr>
          <w:ilvl w:val="0"/>
          <w:numId w:val="18"/>
        </w:numPr>
      </w:pPr>
      <w:r>
        <w:t>W</w:t>
      </w:r>
      <w:r w:rsidR="00EF3D7D">
        <w:t>ebsite</w:t>
      </w:r>
      <w:r>
        <w:t>:</w:t>
      </w:r>
      <w:r w:rsidR="00EF3D7D">
        <w:t xml:space="preserve"> </w:t>
      </w:r>
      <w:hyperlink r:id="rId13" w:history="1">
        <w:r w:rsidR="00B00FBE" w:rsidRPr="00B00FBE">
          <w:rPr>
            <w:color w:val="0000FF"/>
            <w:u w:val="single"/>
          </w:rPr>
          <w:t>https://alexandercharlie.github.io/</w:t>
        </w:r>
      </w:hyperlink>
    </w:p>
    <w:p w:rsidR="00EF3D7D" w:rsidRDefault="00EF3D7D" w:rsidP="00DE7614">
      <w:pPr>
        <w:pStyle w:val="ListParagraph"/>
        <w:numPr>
          <w:ilvl w:val="0"/>
          <w:numId w:val="18"/>
        </w:numPr>
      </w:pPr>
      <w:r>
        <w:t>Chat app</w:t>
      </w:r>
      <w:r w:rsidR="00DE7614">
        <w:t xml:space="preserve">: </w:t>
      </w:r>
      <w:hyperlink r:id="rId14" w:history="1">
        <w:r w:rsidR="00B00FBE" w:rsidRPr="00B00FBE">
          <w:rPr>
            <w:color w:val="0000FF"/>
            <w:u w:val="single"/>
          </w:rPr>
          <w:t>https://stightle.github.io/</w:t>
        </w:r>
      </w:hyperlink>
    </w:p>
    <w:p w:rsidR="00EF3D7D" w:rsidRDefault="00DE7614" w:rsidP="00DE7614">
      <w:pPr>
        <w:pStyle w:val="ListParagraph"/>
        <w:numPr>
          <w:ilvl w:val="0"/>
          <w:numId w:val="18"/>
        </w:numPr>
      </w:pPr>
      <w:r>
        <w:t>M</w:t>
      </w:r>
      <w:r w:rsidR="00EF3D7D">
        <w:t>y profile</w:t>
      </w:r>
      <w:r>
        <w:t>:</w:t>
      </w:r>
      <w:r w:rsidRPr="00DE7614">
        <w:t xml:space="preserve"> </w:t>
      </w:r>
      <w:hyperlink r:id="rId15" w:history="1">
        <w:r w:rsidRPr="00DE7614">
          <w:rPr>
            <w:color w:val="0000FF"/>
            <w:u w:val="single"/>
          </w:rPr>
          <w:t>https://manjeetkumar53.github.io/</w:t>
        </w:r>
      </w:hyperlink>
    </w:p>
    <w:p w:rsidR="00EF3D7D" w:rsidRDefault="00EF3D7D" w:rsidP="00EF3D7D">
      <w:pPr>
        <w:pStyle w:val="ListParagraph"/>
        <w:numPr>
          <w:ilvl w:val="0"/>
          <w:numId w:val="16"/>
        </w:numPr>
      </w:pPr>
      <w:r>
        <w:t>Top ranker of RED</w:t>
      </w:r>
      <w:r w:rsidR="0012311E">
        <w:t>IS DB community (</w:t>
      </w:r>
      <w:proofErr w:type="spellStart"/>
      <w:r>
        <w:t>Redis</w:t>
      </w:r>
      <w:proofErr w:type="spellEnd"/>
      <w:r w:rsidR="00DE7614">
        <w:t xml:space="preserve"> </w:t>
      </w:r>
      <w:r>
        <w:t>Stars</w:t>
      </w:r>
      <w:r w:rsidR="0012311E">
        <w:t>)</w:t>
      </w:r>
      <w:r w:rsidR="00FD7596">
        <w:t xml:space="preserve"> </w:t>
      </w:r>
      <w:hyperlink r:id="rId16" w:history="1">
        <w:r w:rsidR="00FD7596" w:rsidRPr="00FD7596">
          <w:rPr>
            <w:color w:val="0000FF"/>
            <w:u w:val="single"/>
          </w:rPr>
          <w:t>https://redisstars.redislabs.com/profiles/3239acb7-f8ba-4703-a795-ff1d22470fa4</w:t>
        </w:r>
      </w:hyperlink>
      <w:r w:rsidR="00FD7596">
        <w:t xml:space="preserve"> </w:t>
      </w:r>
    </w:p>
    <w:p w:rsidR="00EF3D7D" w:rsidRDefault="008A3616" w:rsidP="00197A2B">
      <w:pPr>
        <w:pStyle w:val="ListParagraph"/>
        <w:numPr>
          <w:ilvl w:val="0"/>
          <w:numId w:val="16"/>
        </w:numPr>
      </w:pPr>
      <w:r>
        <w:t>Active member on</w:t>
      </w:r>
      <w:r w:rsidR="00EF3D7D">
        <w:t xml:space="preserve"> stack</w:t>
      </w:r>
      <w:r>
        <w:t xml:space="preserve"> </w:t>
      </w:r>
      <w:r w:rsidR="00EF3D7D">
        <w:t>overflow</w:t>
      </w:r>
      <w:r w:rsidR="00197A2B">
        <w:t xml:space="preserve"> </w:t>
      </w:r>
      <w:r w:rsidR="00197A2B" w:rsidRPr="00197A2B">
        <w:t>https://stackoverflow.com/users/1513779/manjeet</w:t>
      </w:r>
      <w:r w:rsidR="00197A2B">
        <w:t xml:space="preserve"> </w:t>
      </w:r>
    </w:p>
    <w:p w:rsidR="00BC7376" w:rsidRPr="00BC7376" w:rsidRDefault="00BC7376" w:rsidP="00221D34">
      <w:pPr>
        <w:pStyle w:val="ListParagraph"/>
      </w:pPr>
    </w:p>
    <w:sectPr w:rsidR="00BC7376" w:rsidRPr="00BC7376" w:rsidSect="00D92B95">
      <w:footerReference w:type="default" r:id="rId17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2C65" w:rsidRDefault="007A2C65" w:rsidP="00725803">
      <w:pPr>
        <w:spacing w:after="0"/>
      </w:pPr>
      <w:r>
        <w:separator/>
      </w:r>
    </w:p>
  </w:endnote>
  <w:endnote w:type="continuationSeparator" w:id="0">
    <w:p w:rsidR="007A2C65" w:rsidRDefault="007A2C65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F3D7D" w:rsidRDefault="00EF3D7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6AD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2C65" w:rsidRDefault="007A2C65" w:rsidP="00725803">
      <w:pPr>
        <w:spacing w:after="0"/>
      </w:pPr>
      <w:r>
        <w:separator/>
      </w:r>
    </w:p>
  </w:footnote>
  <w:footnote w:type="continuationSeparator" w:id="0">
    <w:p w:rsidR="007A2C65" w:rsidRDefault="007A2C65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1912D17"/>
    <w:multiLevelType w:val="hybridMultilevel"/>
    <w:tmpl w:val="2C9CA8E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4B067C3"/>
    <w:multiLevelType w:val="hybridMultilevel"/>
    <w:tmpl w:val="03FC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9A49C2"/>
    <w:multiLevelType w:val="hybridMultilevel"/>
    <w:tmpl w:val="8A80C1AE"/>
    <w:lvl w:ilvl="0" w:tplc="D19AA6B2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81841C4"/>
    <w:multiLevelType w:val="hybridMultilevel"/>
    <w:tmpl w:val="39C82D08"/>
    <w:lvl w:ilvl="0" w:tplc="F086042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3DD7EF2"/>
    <w:multiLevelType w:val="hybridMultilevel"/>
    <w:tmpl w:val="A4D62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E9651D"/>
    <w:multiLevelType w:val="hybridMultilevel"/>
    <w:tmpl w:val="AF96B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DB73B6"/>
    <w:multiLevelType w:val="hybridMultilevel"/>
    <w:tmpl w:val="DABAA9C8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6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4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6"/>
  </w:num>
  <w:num w:numId="14">
    <w:abstractNumId w:val="10"/>
  </w:num>
  <w:num w:numId="15">
    <w:abstractNumId w:val="9"/>
  </w:num>
  <w:num w:numId="16">
    <w:abstractNumId w:val="15"/>
  </w:num>
  <w:num w:numId="17">
    <w:abstractNumId w:val="11"/>
  </w:num>
  <w:num w:numId="18">
    <w:abstractNumId w:val="17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B1D"/>
    <w:rsid w:val="000250EB"/>
    <w:rsid w:val="00025E77"/>
    <w:rsid w:val="00027312"/>
    <w:rsid w:val="00051250"/>
    <w:rsid w:val="000530D6"/>
    <w:rsid w:val="00060CB0"/>
    <w:rsid w:val="000645F2"/>
    <w:rsid w:val="00066D08"/>
    <w:rsid w:val="0008202F"/>
    <w:rsid w:val="00082F03"/>
    <w:rsid w:val="000835A0"/>
    <w:rsid w:val="000849E7"/>
    <w:rsid w:val="000934A2"/>
    <w:rsid w:val="00094665"/>
    <w:rsid w:val="0009601D"/>
    <w:rsid w:val="000B0D6B"/>
    <w:rsid w:val="000B5C71"/>
    <w:rsid w:val="000C54CE"/>
    <w:rsid w:val="000E434F"/>
    <w:rsid w:val="0010287A"/>
    <w:rsid w:val="001103EB"/>
    <w:rsid w:val="00117215"/>
    <w:rsid w:val="0012311E"/>
    <w:rsid w:val="0017162F"/>
    <w:rsid w:val="0017176B"/>
    <w:rsid w:val="00185E1A"/>
    <w:rsid w:val="0019068B"/>
    <w:rsid w:val="00197A2B"/>
    <w:rsid w:val="001B0955"/>
    <w:rsid w:val="001D7555"/>
    <w:rsid w:val="0020452C"/>
    <w:rsid w:val="00221D34"/>
    <w:rsid w:val="00223EE7"/>
    <w:rsid w:val="00227784"/>
    <w:rsid w:val="0023705D"/>
    <w:rsid w:val="00250A31"/>
    <w:rsid w:val="00251C13"/>
    <w:rsid w:val="00257D68"/>
    <w:rsid w:val="00257EF0"/>
    <w:rsid w:val="00263521"/>
    <w:rsid w:val="0027385B"/>
    <w:rsid w:val="00287D46"/>
    <w:rsid w:val="002921B2"/>
    <w:rsid w:val="002922D0"/>
    <w:rsid w:val="00294E20"/>
    <w:rsid w:val="00295E41"/>
    <w:rsid w:val="003038E5"/>
    <w:rsid w:val="003202AB"/>
    <w:rsid w:val="0032111C"/>
    <w:rsid w:val="00332B20"/>
    <w:rsid w:val="00340B03"/>
    <w:rsid w:val="0035691B"/>
    <w:rsid w:val="00380AE7"/>
    <w:rsid w:val="003A6943"/>
    <w:rsid w:val="003B1AAB"/>
    <w:rsid w:val="003E5D92"/>
    <w:rsid w:val="003F6D38"/>
    <w:rsid w:val="00410BA2"/>
    <w:rsid w:val="00434074"/>
    <w:rsid w:val="00463C3B"/>
    <w:rsid w:val="004937AE"/>
    <w:rsid w:val="004A712C"/>
    <w:rsid w:val="004B6225"/>
    <w:rsid w:val="004C3B1D"/>
    <w:rsid w:val="004D654B"/>
    <w:rsid w:val="004E2970"/>
    <w:rsid w:val="004E3AF4"/>
    <w:rsid w:val="004F2503"/>
    <w:rsid w:val="005026DD"/>
    <w:rsid w:val="00513EFC"/>
    <w:rsid w:val="0052113B"/>
    <w:rsid w:val="00564951"/>
    <w:rsid w:val="00573BF9"/>
    <w:rsid w:val="00591E8C"/>
    <w:rsid w:val="005977CE"/>
    <w:rsid w:val="005A4A49"/>
    <w:rsid w:val="005B1D68"/>
    <w:rsid w:val="005D4103"/>
    <w:rsid w:val="00605044"/>
    <w:rsid w:val="006076D1"/>
    <w:rsid w:val="00611B37"/>
    <w:rsid w:val="006252B4"/>
    <w:rsid w:val="00646BA2"/>
    <w:rsid w:val="0066661F"/>
    <w:rsid w:val="00675EA0"/>
    <w:rsid w:val="00676EA8"/>
    <w:rsid w:val="00680650"/>
    <w:rsid w:val="006A4AC5"/>
    <w:rsid w:val="006C08A0"/>
    <w:rsid w:val="006C47D8"/>
    <w:rsid w:val="006D2D08"/>
    <w:rsid w:val="006F26A2"/>
    <w:rsid w:val="00701F72"/>
    <w:rsid w:val="0070237E"/>
    <w:rsid w:val="00717472"/>
    <w:rsid w:val="00725803"/>
    <w:rsid w:val="00725CB5"/>
    <w:rsid w:val="007307A3"/>
    <w:rsid w:val="00752315"/>
    <w:rsid w:val="00754E96"/>
    <w:rsid w:val="00777EB3"/>
    <w:rsid w:val="00794BA6"/>
    <w:rsid w:val="007A2C65"/>
    <w:rsid w:val="007A3A35"/>
    <w:rsid w:val="007A669C"/>
    <w:rsid w:val="007C1E27"/>
    <w:rsid w:val="007D5A18"/>
    <w:rsid w:val="007F3401"/>
    <w:rsid w:val="00812748"/>
    <w:rsid w:val="0081442C"/>
    <w:rsid w:val="00825741"/>
    <w:rsid w:val="00830B7E"/>
    <w:rsid w:val="008317AE"/>
    <w:rsid w:val="00857E6B"/>
    <w:rsid w:val="00870135"/>
    <w:rsid w:val="0088078D"/>
    <w:rsid w:val="008968C4"/>
    <w:rsid w:val="008A3616"/>
    <w:rsid w:val="008A58A4"/>
    <w:rsid w:val="008D41E0"/>
    <w:rsid w:val="008D7C1C"/>
    <w:rsid w:val="008E2C69"/>
    <w:rsid w:val="0090246F"/>
    <w:rsid w:val="0092291B"/>
    <w:rsid w:val="00926B02"/>
    <w:rsid w:val="00932D92"/>
    <w:rsid w:val="0095272C"/>
    <w:rsid w:val="00972024"/>
    <w:rsid w:val="00972D72"/>
    <w:rsid w:val="00984791"/>
    <w:rsid w:val="009A60D9"/>
    <w:rsid w:val="009C016A"/>
    <w:rsid w:val="009E1E32"/>
    <w:rsid w:val="009F04D2"/>
    <w:rsid w:val="009F2BA7"/>
    <w:rsid w:val="009F6252"/>
    <w:rsid w:val="009F6DA0"/>
    <w:rsid w:val="00A01182"/>
    <w:rsid w:val="00A15924"/>
    <w:rsid w:val="00A21A1E"/>
    <w:rsid w:val="00A47EAB"/>
    <w:rsid w:val="00A546D7"/>
    <w:rsid w:val="00A5549C"/>
    <w:rsid w:val="00A72BE9"/>
    <w:rsid w:val="00A80B9E"/>
    <w:rsid w:val="00A93917"/>
    <w:rsid w:val="00AA2F78"/>
    <w:rsid w:val="00AA5875"/>
    <w:rsid w:val="00AB623A"/>
    <w:rsid w:val="00AD13CB"/>
    <w:rsid w:val="00AD3FD8"/>
    <w:rsid w:val="00AE35EE"/>
    <w:rsid w:val="00AE7C86"/>
    <w:rsid w:val="00B00FBE"/>
    <w:rsid w:val="00B01FD7"/>
    <w:rsid w:val="00B055C4"/>
    <w:rsid w:val="00B370A8"/>
    <w:rsid w:val="00B47D88"/>
    <w:rsid w:val="00B616C5"/>
    <w:rsid w:val="00B62AB2"/>
    <w:rsid w:val="00B67842"/>
    <w:rsid w:val="00B711C2"/>
    <w:rsid w:val="00B85F52"/>
    <w:rsid w:val="00BB3362"/>
    <w:rsid w:val="00BC37F5"/>
    <w:rsid w:val="00BC7376"/>
    <w:rsid w:val="00BD4AF5"/>
    <w:rsid w:val="00BD5D9C"/>
    <w:rsid w:val="00BD669A"/>
    <w:rsid w:val="00C11F3C"/>
    <w:rsid w:val="00C13F2B"/>
    <w:rsid w:val="00C43D65"/>
    <w:rsid w:val="00C477A0"/>
    <w:rsid w:val="00C76C59"/>
    <w:rsid w:val="00C84833"/>
    <w:rsid w:val="00C9044F"/>
    <w:rsid w:val="00C92FB5"/>
    <w:rsid w:val="00CA6D01"/>
    <w:rsid w:val="00CB3F7D"/>
    <w:rsid w:val="00CC0863"/>
    <w:rsid w:val="00CF7D49"/>
    <w:rsid w:val="00D20298"/>
    <w:rsid w:val="00D2420D"/>
    <w:rsid w:val="00D25994"/>
    <w:rsid w:val="00D26B90"/>
    <w:rsid w:val="00D30382"/>
    <w:rsid w:val="00D413F9"/>
    <w:rsid w:val="00D43D40"/>
    <w:rsid w:val="00D44E50"/>
    <w:rsid w:val="00D500AD"/>
    <w:rsid w:val="00D77BDD"/>
    <w:rsid w:val="00D854E0"/>
    <w:rsid w:val="00D90060"/>
    <w:rsid w:val="00D92B95"/>
    <w:rsid w:val="00D93655"/>
    <w:rsid w:val="00DD7497"/>
    <w:rsid w:val="00DE7614"/>
    <w:rsid w:val="00DF4201"/>
    <w:rsid w:val="00E03F71"/>
    <w:rsid w:val="00E0505A"/>
    <w:rsid w:val="00E154B5"/>
    <w:rsid w:val="00E203A6"/>
    <w:rsid w:val="00E232F0"/>
    <w:rsid w:val="00E52791"/>
    <w:rsid w:val="00E63D2D"/>
    <w:rsid w:val="00E6463B"/>
    <w:rsid w:val="00E65854"/>
    <w:rsid w:val="00E73EBE"/>
    <w:rsid w:val="00E83195"/>
    <w:rsid w:val="00EB0F7A"/>
    <w:rsid w:val="00ED1C36"/>
    <w:rsid w:val="00ED1E97"/>
    <w:rsid w:val="00ED6AD4"/>
    <w:rsid w:val="00EF3D7D"/>
    <w:rsid w:val="00EF4E4D"/>
    <w:rsid w:val="00EF56D1"/>
    <w:rsid w:val="00F00A4F"/>
    <w:rsid w:val="00F15512"/>
    <w:rsid w:val="00F22ABA"/>
    <w:rsid w:val="00F25577"/>
    <w:rsid w:val="00F33CD8"/>
    <w:rsid w:val="00F51E0D"/>
    <w:rsid w:val="00F665E8"/>
    <w:rsid w:val="00FD1DE2"/>
    <w:rsid w:val="00FD24F6"/>
    <w:rsid w:val="00FD7596"/>
    <w:rsid w:val="00FE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808BB2"/>
  <w15:chartTrackingRefBased/>
  <w15:docId w15:val="{EDFA304F-3519-4D3F-8E36-27CC7A97C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customStyle="1" w:styleId="hl">
    <w:name w:val="hl"/>
    <w:rsid w:val="00B01FD7"/>
  </w:style>
  <w:style w:type="character" w:customStyle="1" w:styleId="hgkelc">
    <w:name w:val="hgkelc"/>
    <w:basedOn w:val="DefaultParagraphFont"/>
    <w:rsid w:val="00D43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7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0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0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76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2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33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5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4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7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5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7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3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alexandercharlie.github.io/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manjeetsingh53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redisstars.redislabs.com/profiles/3239acb7-f8ba-4703-a795-ff1d22470fa4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manjeetkumar53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manjeetkumar53.github.io/" TargetMode="External"/><Relationship Id="rId10" Type="http://schemas.openxmlformats.org/officeDocument/2006/relationships/hyperlink" Target="https://alexi.herokuapp.com/" TargetMode="Externa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hyperlink" Target="http://www.hackomania.net/" TargetMode="External"/><Relationship Id="rId14" Type="http://schemas.openxmlformats.org/officeDocument/2006/relationships/hyperlink" Target="https://stightle.github.i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KSingh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6A0D8D7357B4E81B0E7A326D83657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3257FA-868D-4C03-8879-D51D175A0C8E}"/>
      </w:docPartPr>
      <w:docPartBody>
        <w:p w:rsidR="00C7268F" w:rsidRDefault="00B25055">
          <w:pPr>
            <w:pStyle w:val="D6A0D8D7357B4E81B0E7A326D836578F"/>
          </w:pPr>
          <w:r>
            <w:t>First Name</w:t>
          </w:r>
        </w:p>
      </w:docPartBody>
    </w:docPart>
    <w:docPart>
      <w:docPartPr>
        <w:name w:val="95EFA09C8E9840AE842372FAC394E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CB05FB-4BC2-4682-8C81-1D4DCB33FD7E}"/>
      </w:docPartPr>
      <w:docPartBody>
        <w:p w:rsidR="00C7268F" w:rsidRDefault="00B25055">
          <w:pPr>
            <w:pStyle w:val="95EFA09C8E9840AE842372FAC394E93F"/>
          </w:pPr>
          <w:r>
            <w:t>Last Name</w:t>
          </w:r>
        </w:p>
      </w:docPartBody>
    </w:docPart>
    <w:docPart>
      <w:docPartPr>
        <w:name w:val="AD1AB96BA3F9467893EFDFC8CB6FC7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667383-39B8-45D6-BBC2-8503CCAA6913}"/>
      </w:docPartPr>
      <w:docPartBody>
        <w:p w:rsidR="00C7268F" w:rsidRDefault="00B25055">
          <w:pPr>
            <w:pStyle w:val="AD1AB96BA3F9467893EFDFC8CB6FC7F7"/>
          </w:pPr>
          <w:r w:rsidRPr="009D0878">
            <w:t>Address</w:t>
          </w:r>
        </w:p>
      </w:docPartBody>
    </w:docPart>
    <w:docPart>
      <w:docPartPr>
        <w:name w:val="F169609C3D7D4B4F9C58736C0DD548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2EB238-19B3-4348-AE78-AA6302BF26B9}"/>
      </w:docPartPr>
      <w:docPartBody>
        <w:p w:rsidR="00C7268F" w:rsidRDefault="00B25055">
          <w:pPr>
            <w:pStyle w:val="F169609C3D7D4B4F9C58736C0DD548AA"/>
          </w:pPr>
          <w:r w:rsidRPr="009D0878">
            <w:t>Phone</w:t>
          </w:r>
        </w:p>
      </w:docPartBody>
    </w:docPart>
    <w:docPart>
      <w:docPartPr>
        <w:name w:val="0ECC45AC12B34AAAA2751AB38A324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EA889-50C2-41E3-8B95-A5261CA70259}"/>
      </w:docPartPr>
      <w:docPartBody>
        <w:p w:rsidR="00C7268F" w:rsidRDefault="00B25055">
          <w:pPr>
            <w:pStyle w:val="0ECC45AC12B34AAAA2751AB38A324791"/>
          </w:pPr>
          <w:r w:rsidRPr="009D0878">
            <w:t>Email</w:t>
          </w:r>
        </w:p>
      </w:docPartBody>
    </w:docPart>
    <w:docPart>
      <w:docPartPr>
        <w:name w:val="324E8F63981343B2A14B8B783EE6ED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F3C3F2-D5E7-4E3E-B787-84BE3EA77805}"/>
      </w:docPartPr>
      <w:docPartBody>
        <w:p w:rsidR="00C7268F" w:rsidRDefault="00B25055">
          <w:pPr>
            <w:pStyle w:val="324E8F63981343B2A14B8B783EE6ED68"/>
          </w:pPr>
          <w:r w:rsidRPr="009D0878">
            <w:t>LinkedIn Profile</w:t>
          </w:r>
        </w:p>
      </w:docPartBody>
    </w:docPart>
    <w:docPart>
      <w:docPartPr>
        <w:name w:val="3BECE53F05354A3282FE680C14C489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026B61-47BA-4F7A-9CF5-6F74DAF76D51}"/>
      </w:docPartPr>
      <w:docPartBody>
        <w:p w:rsidR="00C7268F" w:rsidRDefault="00B25055">
          <w:pPr>
            <w:pStyle w:val="3BECE53F05354A3282FE680C14C489BD"/>
          </w:pPr>
          <w:r w:rsidRPr="009D0878">
            <w:t>Twitter/Blog/Portfolio</w:t>
          </w:r>
        </w:p>
      </w:docPartBody>
    </w:docPart>
    <w:docPart>
      <w:docPartPr>
        <w:name w:val="08F74B77BF7C4A509A436AA3B6AA4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FB630-E08C-4AEA-87F1-3FEF11FB9A71}"/>
      </w:docPartPr>
      <w:docPartBody>
        <w:p w:rsidR="00C7268F" w:rsidRDefault="00B25055">
          <w:pPr>
            <w:pStyle w:val="08F74B77BF7C4A509A436AA3B6AA4C28"/>
          </w:pPr>
          <w:r>
            <w:t>Skills</w:t>
          </w:r>
        </w:p>
      </w:docPartBody>
    </w:docPart>
    <w:docPart>
      <w:docPartPr>
        <w:name w:val="5A2C1A38CF2447739B53D0ADD77F2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1E6FB4-9DCD-4CD2-AD4E-A464F1F3121E}"/>
      </w:docPartPr>
      <w:docPartBody>
        <w:p w:rsidR="00C7268F" w:rsidRDefault="00B25055">
          <w:pPr>
            <w:pStyle w:val="5A2C1A38CF2447739B53D0ADD77F266F"/>
          </w:pPr>
          <w:r w:rsidRPr="00AD3FD8">
            <w:t>Experience</w:t>
          </w:r>
        </w:p>
      </w:docPartBody>
    </w:docPart>
    <w:docPart>
      <w:docPartPr>
        <w:name w:val="01ABCF4A9A5A4D328F137446CDA09F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81805-2440-4BDA-8429-E7AEF3DBC578}"/>
      </w:docPartPr>
      <w:docPartBody>
        <w:p w:rsidR="00C7268F" w:rsidRDefault="00B25055">
          <w:pPr>
            <w:pStyle w:val="01ABCF4A9A5A4D328F137446CDA09FE7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D24"/>
    <w:rsid w:val="000412BB"/>
    <w:rsid w:val="00041574"/>
    <w:rsid w:val="002F4494"/>
    <w:rsid w:val="003A1B71"/>
    <w:rsid w:val="005A34EA"/>
    <w:rsid w:val="00661D24"/>
    <w:rsid w:val="008574F3"/>
    <w:rsid w:val="00987F3A"/>
    <w:rsid w:val="00996430"/>
    <w:rsid w:val="00A05CB3"/>
    <w:rsid w:val="00B25055"/>
    <w:rsid w:val="00C52723"/>
    <w:rsid w:val="00C7268F"/>
    <w:rsid w:val="00F4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6A0D8D7357B4E81B0E7A326D836578F">
    <w:name w:val="D6A0D8D7357B4E81B0E7A326D836578F"/>
  </w:style>
  <w:style w:type="paragraph" w:customStyle="1" w:styleId="95EFA09C8E9840AE842372FAC394E93F">
    <w:name w:val="95EFA09C8E9840AE842372FAC394E93F"/>
  </w:style>
  <w:style w:type="paragraph" w:customStyle="1" w:styleId="AD1AB96BA3F9467893EFDFC8CB6FC7F7">
    <w:name w:val="AD1AB96BA3F9467893EFDFC8CB6FC7F7"/>
  </w:style>
  <w:style w:type="paragraph" w:customStyle="1" w:styleId="F169609C3D7D4B4F9C58736C0DD548AA">
    <w:name w:val="F169609C3D7D4B4F9C58736C0DD548AA"/>
  </w:style>
  <w:style w:type="paragraph" w:customStyle="1" w:styleId="0ECC45AC12B34AAAA2751AB38A324791">
    <w:name w:val="0ECC45AC12B34AAAA2751AB38A324791"/>
  </w:style>
  <w:style w:type="paragraph" w:customStyle="1" w:styleId="324E8F63981343B2A14B8B783EE6ED68">
    <w:name w:val="324E8F63981343B2A14B8B783EE6ED68"/>
  </w:style>
  <w:style w:type="paragraph" w:customStyle="1" w:styleId="3BECE53F05354A3282FE680C14C489BD">
    <w:name w:val="3BECE53F05354A3282FE680C14C489BD"/>
  </w:style>
  <w:style w:type="paragraph" w:customStyle="1" w:styleId="A8C84E5C0ADB47E898199586D5745EDC">
    <w:name w:val="A8C84E5C0ADB47E898199586D5745EDC"/>
  </w:style>
  <w:style w:type="paragraph" w:customStyle="1" w:styleId="08F74B77BF7C4A509A436AA3B6AA4C28">
    <w:name w:val="08F74B77BF7C4A509A436AA3B6AA4C28"/>
  </w:style>
  <w:style w:type="paragraph" w:customStyle="1" w:styleId="59CE3F6D00B44DBBA57C2149EA198DA8">
    <w:name w:val="59CE3F6D00B44DBBA57C2149EA198DA8"/>
  </w:style>
  <w:style w:type="paragraph" w:customStyle="1" w:styleId="0864D77694E547DB8155485318EED294">
    <w:name w:val="0864D77694E547DB8155485318EED294"/>
  </w:style>
  <w:style w:type="paragraph" w:customStyle="1" w:styleId="E3E96D3C08534A0A9AC08D3A9BFDEC7D">
    <w:name w:val="E3E96D3C08534A0A9AC08D3A9BFDEC7D"/>
  </w:style>
  <w:style w:type="paragraph" w:customStyle="1" w:styleId="7F74E895CD644AF58561FA34546648F4">
    <w:name w:val="7F74E895CD644AF58561FA34546648F4"/>
  </w:style>
  <w:style w:type="paragraph" w:customStyle="1" w:styleId="9DBFF1F15E7C40FFBF459E271BFC02B0">
    <w:name w:val="9DBFF1F15E7C40FFBF459E271BFC02B0"/>
  </w:style>
  <w:style w:type="paragraph" w:customStyle="1" w:styleId="5A2C1A38CF2447739B53D0ADD77F266F">
    <w:name w:val="5A2C1A38CF2447739B53D0ADD77F266F"/>
  </w:style>
  <w:style w:type="paragraph" w:customStyle="1" w:styleId="3AD0767291DD4920806941CA524D0D3F">
    <w:name w:val="3AD0767291DD4920806941CA524D0D3F"/>
  </w:style>
  <w:style w:type="paragraph" w:customStyle="1" w:styleId="BD0896DE2B704D29BD66C9A6BE637893">
    <w:name w:val="BD0896DE2B704D29BD66C9A6BE637893"/>
  </w:style>
  <w:style w:type="paragraph" w:customStyle="1" w:styleId="F06481FEF2224275A03F2A32C6E41389">
    <w:name w:val="F06481FEF2224275A03F2A32C6E41389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EA8A1C67BAB84F3DA3FE8B466AC0C14D">
    <w:name w:val="EA8A1C67BAB84F3DA3FE8B466AC0C14D"/>
  </w:style>
  <w:style w:type="paragraph" w:customStyle="1" w:styleId="9E1AFBAFC4C946B892BDE9D728E391FA">
    <w:name w:val="9E1AFBAFC4C946B892BDE9D728E391FA"/>
  </w:style>
  <w:style w:type="paragraph" w:customStyle="1" w:styleId="719768C0C96F4EB9BFDFC2D29A5FAAD5">
    <w:name w:val="719768C0C96F4EB9BFDFC2D29A5FAAD5"/>
  </w:style>
  <w:style w:type="paragraph" w:customStyle="1" w:styleId="56289C6C8C61476DB0203AE01D219507">
    <w:name w:val="56289C6C8C61476DB0203AE01D219507"/>
  </w:style>
  <w:style w:type="paragraph" w:customStyle="1" w:styleId="F4E3F3591A1049208453B7EC773060FB">
    <w:name w:val="F4E3F3591A1049208453B7EC773060FB"/>
  </w:style>
  <w:style w:type="paragraph" w:customStyle="1" w:styleId="4B17AF25A2E5494282A94D747D65D2A4">
    <w:name w:val="4B17AF25A2E5494282A94D747D65D2A4"/>
  </w:style>
  <w:style w:type="paragraph" w:customStyle="1" w:styleId="1D8BCFD501D14AE1AC7DCC1341C0771B">
    <w:name w:val="1D8BCFD501D14AE1AC7DCC1341C0771B"/>
  </w:style>
  <w:style w:type="paragraph" w:customStyle="1" w:styleId="01ABCF4A9A5A4D328F137446CDA09FE7">
    <w:name w:val="01ABCF4A9A5A4D328F137446CDA09FE7"/>
  </w:style>
  <w:style w:type="paragraph" w:customStyle="1" w:styleId="27A875CD476644B9B2DB78D559CA1D73">
    <w:name w:val="27A875CD476644B9B2DB78D559CA1D73"/>
  </w:style>
  <w:style w:type="paragraph" w:customStyle="1" w:styleId="A6B9F8F8556F4DCF8A6C7EB7BAF16A0C">
    <w:name w:val="A6B9F8F8556F4DCF8A6C7EB7BAF16A0C"/>
  </w:style>
  <w:style w:type="paragraph" w:customStyle="1" w:styleId="51168EEDEB1648F58D54522934B9C3C3">
    <w:name w:val="51168EEDEB1648F58D54522934B9C3C3"/>
  </w:style>
  <w:style w:type="paragraph" w:customStyle="1" w:styleId="617F42E5E9364E589EECF82EBBE3F960">
    <w:name w:val="617F42E5E9364E589EECF82EBBE3F960"/>
  </w:style>
  <w:style w:type="paragraph" w:customStyle="1" w:styleId="A4D296A3F0E945D4B7DAB43C591B88BA">
    <w:name w:val="A4D296A3F0E945D4B7DAB43C591B88BA"/>
  </w:style>
  <w:style w:type="paragraph" w:customStyle="1" w:styleId="2D1149A90F3044DBAA15A6FFE8A6E771">
    <w:name w:val="2D1149A90F3044DBAA15A6FFE8A6E771"/>
  </w:style>
  <w:style w:type="paragraph" w:customStyle="1" w:styleId="BCFF5570132D4CF78733C9257F750041">
    <w:name w:val="BCFF5570132D4CF78733C9257F750041"/>
  </w:style>
  <w:style w:type="paragraph" w:customStyle="1" w:styleId="B79E98D074F04382A1DC53A18BBA1C6C">
    <w:name w:val="B79E98D074F04382A1DC53A18BBA1C6C"/>
  </w:style>
  <w:style w:type="paragraph" w:customStyle="1" w:styleId="5552AE16EB404AF49CA32FB4FF8AB01D">
    <w:name w:val="5552AE16EB404AF49CA32FB4FF8AB01D"/>
  </w:style>
  <w:style w:type="paragraph" w:customStyle="1" w:styleId="246FB0A9DD1F4D2AA24938340BD1F183">
    <w:name w:val="246FB0A9DD1F4D2AA24938340BD1F183"/>
  </w:style>
  <w:style w:type="paragraph" w:customStyle="1" w:styleId="489A8E3130CB45AAAD1EE8419098B85F">
    <w:name w:val="489A8E3130CB45AAAD1EE8419098B85F"/>
  </w:style>
  <w:style w:type="paragraph" w:customStyle="1" w:styleId="2AD01CC3452947D0BEB9459F0237656B">
    <w:name w:val="2AD01CC3452947D0BEB9459F0237656B"/>
  </w:style>
  <w:style w:type="paragraph" w:customStyle="1" w:styleId="D65624CDB275472C95C42086844104E0">
    <w:name w:val="D65624CDB275472C95C42086844104E0"/>
    <w:rsid w:val="00661D24"/>
  </w:style>
  <w:style w:type="paragraph" w:customStyle="1" w:styleId="CCA4F6B301584B24A681A291E6D8ADBD">
    <w:name w:val="CCA4F6B301584B24A681A291E6D8ADBD"/>
    <w:rsid w:val="00661D24"/>
  </w:style>
  <w:style w:type="paragraph" w:customStyle="1" w:styleId="71EDA576496649BAB846C08E2F4A8AB9">
    <w:name w:val="71EDA576496649BAB846C08E2F4A8AB9"/>
    <w:rsid w:val="00661D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Manjeet</Abstract>
  <CompanyAddress>Noida, India</CompanyAddress>
  <CompanyPhone>9811901867</CompanyPhone>
  <CompanyFax/>
  <CompanyEmail>manjeetkumar53@gmail.com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6541CB-13E3-49FB-A1F9-2C349E0A8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design).dotx</Template>
  <TotalTime>1542</TotalTime>
  <Pages>4</Pages>
  <Words>1091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Manjeet Kumar Singh</dc:creator>
  <cp:keywords>https:/www.linkedin.com/in/manjeet-kumar-31963020</cp:keywords>
  <dc:description/>
  <cp:lastModifiedBy>Manjeet Kumar Singh</cp:lastModifiedBy>
  <cp:revision>133</cp:revision>
  <dcterms:created xsi:type="dcterms:W3CDTF">2020-04-15T15:38:00Z</dcterms:created>
  <dcterms:modified xsi:type="dcterms:W3CDTF">2021-05-12T17:44:00Z</dcterms:modified>
  <cp:category>Kumar</cp:category>
  <cp:contentStatus>https://manjeetkumar53.github.io/</cp:contentStatus>
</cp:coreProperties>
</file>