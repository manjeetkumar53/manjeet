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144C6B" w:rsidRDefault="003977B6" w:rsidP="003856C9">
            <w:pPr>
              <w:pStyle w:val="Heading1"/>
              <w:rPr>
                <w:sz w:val="40"/>
              </w:rPr>
            </w:pPr>
            <w:bookmarkStart w:id="0" w:name="_GoBack" w:colFirst="1" w:colLast="1"/>
            <w:r w:rsidRPr="00144C6B">
              <w:rPr>
                <w:sz w:val="40"/>
              </w:rPr>
              <w:t>Manjeet Kumar Singh</w:t>
            </w:r>
          </w:p>
          <w:p w:rsidR="00C420C8" w:rsidRPr="00144C6B" w:rsidRDefault="00C420C8" w:rsidP="005246B9">
            <w:pPr>
              <w:pStyle w:val="Graphic"/>
              <w:rPr>
                <w:sz w:val="20"/>
              </w:rPr>
            </w:pPr>
            <w:r w:rsidRPr="00144C6B">
              <w:rPr>
                <w:noProof/>
                <w:sz w:val="20"/>
                <w:lang w:eastAsia="zh-CN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1733" cy="317077"/>
                      <wp:effectExtent l="0" t="0" r="21590" b="26035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1733" cy="317077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D274B" id="Group 43" o:spid="_x0000_s1026" alt="Title: Email icon" style="width:25.35pt;height:24.95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/JD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144C6B" w:rsidRDefault="00954FF9" w:rsidP="00441EB9">
            <w:pPr>
              <w:pStyle w:val="Heading3"/>
              <w:rPr>
                <w:sz w:val="18"/>
              </w:rPr>
            </w:pPr>
            <w:r w:rsidRPr="00144C6B">
              <w:rPr>
                <w:sz w:val="18"/>
              </w:rPr>
              <w:t>manjeetkumar53</w:t>
            </w:r>
            <w:r w:rsidR="005E222E" w:rsidRPr="00144C6B">
              <w:rPr>
                <w:sz w:val="18"/>
              </w:rPr>
              <w:t>@gmail.com</w:t>
            </w:r>
          </w:p>
          <w:p w:rsidR="00C420C8" w:rsidRPr="00144C6B" w:rsidRDefault="00C420C8" w:rsidP="005246B9">
            <w:pPr>
              <w:pStyle w:val="Graphic"/>
              <w:rPr>
                <w:sz w:val="20"/>
              </w:rPr>
            </w:pPr>
            <w:r w:rsidRPr="00144C6B">
              <w:rPr>
                <w:noProof/>
                <w:sz w:val="20"/>
                <w:lang w:eastAsia="zh-CN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276744" cy="266700"/>
                      <wp:effectExtent l="0" t="0" r="28575" b="1905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6744" cy="26670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D14E35" id="Group 37" o:spid="_x0000_s1026" alt="Title: Telephone icon" style="width:21.8pt;height:21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144C6B" w:rsidRDefault="00954FF9" w:rsidP="00441EB9">
            <w:pPr>
              <w:pStyle w:val="Heading3"/>
              <w:rPr>
                <w:sz w:val="20"/>
              </w:rPr>
            </w:pPr>
            <w:r w:rsidRPr="00144C6B">
              <w:rPr>
                <w:sz w:val="20"/>
              </w:rPr>
              <w:t>9811901867</w:t>
            </w:r>
            <w:r w:rsidR="00643750" w:rsidRPr="00144C6B">
              <w:rPr>
                <w:sz w:val="20"/>
              </w:rPr>
              <w:t>, 9599915374</w:t>
            </w:r>
          </w:p>
          <w:p w:rsidR="00C420C8" w:rsidRPr="00144C6B" w:rsidRDefault="00C420C8" w:rsidP="005246B9">
            <w:pPr>
              <w:pStyle w:val="Graphic"/>
              <w:rPr>
                <w:sz w:val="20"/>
              </w:rPr>
            </w:pPr>
            <w:r w:rsidRPr="00144C6B">
              <w:rPr>
                <w:noProof/>
                <w:sz w:val="20"/>
                <w:lang w:eastAsia="zh-CN"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297391" cy="296333"/>
                      <wp:effectExtent l="0" t="0" r="26670" b="2794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97391" cy="296333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305C62" id="Group 31" o:spid="_x0000_s1026" alt="Title: LinkedIn icon" style="width:23.4pt;height:23.35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dJ4xgAAGeMAAAOAAAAZHJzL2Uyb0RvYy54bWzsXVtvJMdufg+Q/zDQY4BYU31vwevz4BsO&#10;4JwYsII8z45GFxxpRpmZtdb59edjFVlTvWqSDQ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144C6B" w:rsidRDefault="00CD2860" w:rsidP="00441EB9">
            <w:pPr>
              <w:pStyle w:val="Heading3"/>
              <w:rPr>
                <w:sz w:val="18"/>
              </w:rPr>
            </w:pPr>
            <w:hyperlink r:id="rId7" w:history="1">
              <w:r w:rsidR="005D58E6" w:rsidRPr="00144C6B">
                <w:rPr>
                  <w:rStyle w:val="Hyperlink"/>
                  <w:sz w:val="18"/>
                </w:rPr>
                <w:t>https://www.linkedin.com/in/</w:t>
              </w:r>
              <w:r w:rsidR="00954FF9" w:rsidRPr="00144C6B">
                <w:rPr>
                  <w:sz w:val="20"/>
                </w:rPr>
                <w:t xml:space="preserve"> </w:t>
              </w:r>
              <w:r w:rsidR="00954FF9" w:rsidRPr="00144C6B">
                <w:rPr>
                  <w:rStyle w:val="Hyperlink"/>
                  <w:sz w:val="18"/>
                </w:rPr>
                <w:t>manjeet-kumar-31963020</w:t>
              </w:r>
              <w:r w:rsidR="005D58E6" w:rsidRPr="00144C6B">
                <w:rPr>
                  <w:rStyle w:val="Hyperlink"/>
                  <w:sz w:val="18"/>
                </w:rPr>
                <w:t>/</w:t>
              </w:r>
            </w:hyperlink>
          </w:p>
          <w:p w:rsidR="005D58E6" w:rsidRPr="00144C6B" w:rsidRDefault="005D58E6" w:rsidP="00441EB9">
            <w:pPr>
              <w:pStyle w:val="Heading3"/>
              <w:rPr>
                <w:sz w:val="18"/>
              </w:rPr>
            </w:pPr>
          </w:p>
          <w:p w:rsidR="005D58E6" w:rsidRPr="00144C6B" w:rsidRDefault="005D58E6" w:rsidP="00441EB9">
            <w:pPr>
              <w:pStyle w:val="Heading3"/>
              <w:rPr>
                <w:sz w:val="18"/>
              </w:rPr>
            </w:pPr>
            <w:r w:rsidRPr="00144C6B">
              <w:rPr>
                <w:noProof/>
                <w:sz w:val="20"/>
                <w:lang w:eastAsia="zh-CN"/>
              </w:rPr>
              <w:drawing>
                <wp:inline distT="0" distB="0" distL="0" distR="0">
                  <wp:extent cx="290195" cy="290195"/>
                  <wp:effectExtent l="0" t="0" r="0" b="0"/>
                  <wp:docPr id="4" name="Picture 4" descr="http://www.creativehunt.co/wp-content/uploads/2016/02/Stackoverflow-300x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reativehunt.co/wp-content/uploads/2016/02/Stackoverflow-300x3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03" cy="29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144C6B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144C6B" w:rsidRDefault="00CD2860" w:rsidP="005D58E6">
                  <w:pPr>
                    <w:pStyle w:val="Heading3"/>
                    <w:rPr>
                      <w:rStyle w:val="Hyperlink"/>
                      <w:sz w:val="18"/>
                    </w:rPr>
                  </w:pPr>
                  <w:hyperlink r:id="rId9" w:history="1">
                    <w:r w:rsidR="00291D82" w:rsidRPr="00144C6B">
                      <w:rPr>
                        <w:rStyle w:val="Hyperlink"/>
                        <w:sz w:val="18"/>
                      </w:rPr>
                      <w:t>https://stackoverflow.com/users/1513779/alex</w:t>
                    </w:r>
                  </w:hyperlink>
                </w:p>
                <w:p w:rsidR="00291D82" w:rsidRPr="00144C6B" w:rsidRDefault="00291D82" w:rsidP="005D58E6">
                  <w:pPr>
                    <w:pStyle w:val="Heading3"/>
                    <w:rPr>
                      <w:rStyle w:val="Hyperlink"/>
                      <w:sz w:val="18"/>
                    </w:rPr>
                  </w:pPr>
                </w:p>
                <w:p w:rsidR="00291D82" w:rsidRPr="00144C6B" w:rsidRDefault="00291D82" w:rsidP="005D58E6">
                  <w:pPr>
                    <w:pStyle w:val="Heading3"/>
                    <w:rPr>
                      <w:rFonts w:asciiTheme="minorHAnsi" w:eastAsiaTheme="minorHAnsi" w:hAnsiTheme="minorHAnsi" w:cstheme="minorBidi"/>
                      <w:sz w:val="20"/>
                      <w:szCs w:val="18"/>
                    </w:rPr>
                  </w:pPr>
                  <w:r w:rsidRPr="00144C6B">
                    <w:rPr>
                      <w:rFonts w:asciiTheme="minorHAnsi" w:eastAsiaTheme="minorHAnsi" w:hAnsiTheme="minorHAnsi" w:cstheme="minorBidi"/>
                      <w:noProof/>
                      <w:sz w:val="20"/>
                      <w:szCs w:val="18"/>
                      <w:lang w:eastAsia="zh-CN"/>
                    </w:rPr>
                    <w:drawing>
                      <wp:inline distT="0" distB="0" distL="0" distR="0">
                        <wp:extent cx="457200" cy="460952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github-256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1553" cy="465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1D82" w:rsidRPr="00144C6B" w:rsidRDefault="00CD2860" w:rsidP="005D58E6">
                  <w:pPr>
                    <w:pStyle w:val="Heading3"/>
                    <w:rPr>
                      <w:rFonts w:asciiTheme="minorHAnsi" w:eastAsiaTheme="minorHAnsi" w:hAnsiTheme="minorHAnsi" w:cstheme="minorBidi"/>
                      <w:sz w:val="20"/>
                      <w:szCs w:val="18"/>
                    </w:rPr>
                  </w:pPr>
                  <w:hyperlink r:id="rId11" w:history="1">
                    <w:r w:rsidR="00291D82" w:rsidRPr="00144C6B">
                      <w:rPr>
                        <w:rStyle w:val="Hyperlink"/>
                        <w:rFonts w:asciiTheme="minorHAnsi" w:eastAsiaTheme="minorHAnsi" w:hAnsiTheme="minorHAnsi" w:cstheme="minorBidi"/>
                        <w:sz w:val="20"/>
                        <w:szCs w:val="18"/>
                      </w:rPr>
                      <w:t>https://github.com/alexandercharlie</w:t>
                    </w:r>
                  </w:hyperlink>
                </w:p>
                <w:p w:rsidR="00291D82" w:rsidRPr="00144C6B" w:rsidRDefault="00291D82" w:rsidP="005D58E6">
                  <w:pPr>
                    <w:pStyle w:val="Heading3"/>
                    <w:rPr>
                      <w:rFonts w:asciiTheme="minorHAnsi" w:eastAsiaTheme="minorHAnsi" w:hAnsiTheme="minorHAnsi" w:cstheme="minorBidi"/>
                      <w:sz w:val="20"/>
                      <w:szCs w:val="18"/>
                    </w:rPr>
                  </w:pPr>
                  <w:r w:rsidRPr="00144C6B">
                    <w:rPr>
                      <w:rFonts w:asciiTheme="minorHAnsi" w:eastAsiaTheme="minorHAnsi" w:hAnsiTheme="minorHAnsi" w:cstheme="minorBidi"/>
                      <w:sz w:val="20"/>
                      <w:szCs w:val="18"/>
                    </w:rPr>
                    <w:t>&amp;</w:t>
                  </w:r>
                </w:p>
                <w:p w:rsidR="00291D82" w:rsidRPr="00144C6B" w:rsidRDefault="00CD2860" w:rsidP="005D58E6">
                  <w:pPr>
                    <w:pStyle w:val="Heading3"/>
                    <w:rPr>
                      <w:rFonts w:asciiTheme="minorHAnsi" w:eastAsiaTheme="minorHAnsi" w:hAnsiTheme="minorHAnsi" w:cstheme="minorBidi"/>
                      <w:sz w:val="20"/>
                      <w:szCs w:val="18"/>
                    </w:rPr>
                  </w:pPr>
                  <w:hyperlink r:id="rId12" w:history="1">
                    <w:r w:rsidR="00291D82" w:rsidRPr="00144C6B">
                      <w:rPr>
                        <w:rStyle w:val="Hyperlink"/>
                        <w:rFonts w:asciiTheme="minorHAnsi" w:eastAsiaTheme="minorHAnsi" w:hAnsiTheme="minorHAnsi" w:cstheme="minorBidi"/>
                        <w:sz w:val="20"/>
                        <w:szCs w:val="18"/>
                      </w:rPr>
                      <w:t>https://github.com/stightle</w:t>
                    </w:r>
                  </w:hyperlink>
                </w:p>
                <w:p w:rsidR="00144C6B" w:rsidRPr="00144C6B" w:rsidRDefault="00144C6B" w:rsidP="00144C6B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 w:val="20"/>
                      <w:szCs w:val="18"/>
                    </w:rPr>
                  </w:pP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CD286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284D687108E4DA48612A9F411B49D4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9F5B0FD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C87C51" w:rsidRDefault="00103E06" w:rsidP="00A65ECE">
                  <w:pPr>
                    <w:spacing w:after="12" w:line="228" w:lineRule="auto"/>
                    <w:ind w:left="14" w:right="284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Aiming to </w:t>
                  </w:r>
                  <w:r w:rsidR="005E222E" w:rsidRPr="00C87C5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achieve a challenging position in industry where I can make significant contribution to the organization using the knowledge &amp; experience that I have gained. To learn more and more to gain the new skills and to give the organization my best of efforts.</w:t>
                  </w:r>
                  <w:r w:rsidR="005E222E" w:rsidRPr="00C87C51">
                    <w:rPr>
                      <w:rFonts w:ascii="Verdana" w:eastAsia="Verdana" w:hAnsi="Verdana" w:cs="Verdana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="005E222E" w:rsidRPr="00C87C51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CD286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A3B67AD6C06446FD9A4ACDE5B879F06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A65ECE">
                        <w:rPr>
                          <w:sz w:val="26"/>
                          <w:szCs w:val="26"/>
                        </w:rPr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19742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742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F7414B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5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5E222E" w:rsidP="005E222E">
                  <w:r>
                    <w:t>Java</w:t>
                  </w:r>
                </w:p>
                <w:p w:rsidR="005E222E" w:rsidRDefault="005E222E" w:rsidP="005E222E">
                  <w:r>
                    <w:t>Spring &amp; Hibernate</w:t>
                  </w:r>
                </w:p>
                <w:p w:rsidR="005E222E" w:rsidRDefault="003E5853" w:rsidP="00EC765E">
                  <w:r>
                    <w:t xml:space="preserve">XML, XSD &amp; </w:t>
                  </w:r>
                  <w:r w:rsidR="005E222E">
                    <w:t>RESTful Web Services</w:t>
                  </w:r>
                </w:p>
                <w:p w:rsidR="005E222E" w:rsidRDefault="005E222E" w:rsidP="005E222E">
                  <w:r>
                    <w:t>Oracle SQL</w:t>
                  </w:r>
                  <w:r w:rsidR="00990147">
                    <w:t>, REDIS</w:t>
                  </w:r>
                </w:p>
                <w:p w:rsidR="005E222E" w:rsidRDefault="005E222E" w:rsidP="005E222E">
                  <w:r>
                    <w:t>HTML, CSS, JavaScript &amp; jQuery</w:t>
                  </w:r>
                </w:p>
                <w:p w:rsidR="00291D82" w:rsidRDefault="00291D82" w:rsidP="005E222E">
                  <w:r>
                    <w:t>Node JS</w:t>
                  </w:r>
                </w:p>
                <w:p w:rsidR="005274A6" w:rsidRDefault="00373A0F" w:rsidP="005E222E">
                  <w:r>
                    <w:t xml:space="preserve">API: </w:t>
                  </w:r>
                  <w:proofErr w:type="spellStart"/>
                  <w:r>
                    <w:t>Twilio</w:t>
                  </w:r>
                  <w:proofErr w:type="spellEnd"/>
                  <w:r>
                    <w:t xml:space="preserve">, </w:t>
                  </w:r>
                  <w:r w:rsidR="005274A6">
                    <w:t>Firebase</w:t>
                  </w:r>
                  <w:r>
                    <w:t>, One Signal</w:t>
                  </w:r>
                  <w:r w:rsidR="005274A6">
                    <w:t>.</w:t>
                  </w:r>
                </w:p>
                <w:p w:rsidR="00373A0F" w:rsidRPr="005152F2" w:rsidRDefault="00373A0F" w:rsidP="00EA79C1">
                  <w:r>
                    <w:t xml:space="preserve">Maven, Jenkins, </w:t>
                  </w:r>
                  <w:proofErr w:type="spellStart"/>
                  <w:r>
                    <w:t>Bitbucket</w:t>
                  </w:r>
                  <w:proofErr w:type="spellEnd"/>
                  <w:r>
                    <w:t>, J</w:t>
                  </w:r>
                  <w:r w:rsidR="00EA79C1">
                    <w:t>IRA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CD286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53701B4BF9EE44F7862D52781D9D42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F32289" w:rsidRDefault="00F32289" w:rsidP="002B3890">
                  <w:pPr>
                    <w:pStyle w:val="Heading4"/>
                    <w:rPr>
                      <w:sz w:val="18"/>
                    </w:rPr>
                  </w:pPr>
                  <w:r>
                    <w:rPr>
                      <w:sz w:val="18"/>
                    </w:rPr>
                    <w:t>Technichal architect (PROJECT: BIRCHSTREET SYSTEMS)</w:t>
                  </w:r>
                </w:p>
                <w:p w:rsidR="004A179D" w:rsidRDefault="004A179D" w:rsidP="004A179D">
                  <w:pPr>
                    <w:pStyle w:val="Heading5"/>
                  </w:pPr>
                  <w:r>
                    <w:t>April 2019 – Till now</w:t>
                  </w:r>
                </w:p>
                <w:p w:rsidR="004A179D" w:rsidRDefault="006614E7" w:rsidP="004A179D">
                  <w:pPr>
                    <w:jc w:val="both"/>
                  </w:pPr>
                  <w:r>
                    <w:t xml:space="preserve">Although </w:t>
                  </w:r>
                  <w:r w:rsidR="004A179D">
                    <w:t>I still have lot to learn in this new role. My key responsibilities are:</w:t>
                  </w:r>
                </w:p>
                <w:p w:rsidR="006614E7" w:rsidRPr="006614E7" w:rsidRDefault="006614E7" w:rsidP="006614E7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</w:pPr>
                  <w:r w:rsidRPr="006614E7">
                    <w:t>Analyzing the requirements of large systems and breaking them down into manageable units.</w:t>
                  </w:r>
                </w:p>
                <w:p w:rsidR="006614E7" w:rsidRPr="006614E7" w:rsidRDefault="006614E7" w:rsidP="006614E7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</w:pPr>
                  <w:r w:rsidRPr="006614E7">
                    <w:t>Researching available</w:t>
                  </w:r>
                  <w:r w:rsidR="00E16393">
                    <w:t xml:space="preserve"> &amp; incoming</w:t>
                  </w:r>
                  <w:r w:rsidRPr="006614E7">
                    <w:t xml:space="preserve"> products to decide if they will be suitable for the project rather than building a completely new system.</w:t>
                  </w:r>
                </w:p>
                <w:p w:rsidR="006614E7" w:rsidRDefault="00496E4D" w:rsidP="006614E7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</w:pPr>
                  <w:r>
                    <w:t>W</w:t>
                  </w:r>
                  <w:r w:rsidR="006614E7" w:rsidRPr="006614E7">
                    <w:t>orking with designers and developers to explain the structure and assisting them throughout the assembly process</w:t>
                  </w:r>
                  <w:r>
                    <w:t>.</w:t>
                  </w:r>
                </w:p>
                <w:p w:rsidR="00496E4D" w:rsidRPr="006614E7" w:rsidRDefault="00496E4D" w:rsidP="00496E4D">
                  <w:pPr>
                    <w:pStyle w:val="ListParagraph"/>
                    <w:jc w:val="both"/>
                  </w:pPr>
                  <w:r>
                    <w:t xml:space="preserve">E.g. Since, this year we have plans to go live with some biggies such as Sodexo &amp; Aramark. Hence, my prime focus is to make system reliable &amp; robust </w:t>
                  </w:r>
                  <w:r w:rsidR="00C03463">
                    <w:t>for</w:t>
                  </w:r>
                  <w:r>
                    <w:t xml:space="preserve"> fast processing of billions of records across various modules, such as Catalog system, Purchase order, Receiving &amp; Invoicing.</w:t>
                  </w:r>
                </w:p>
                <w:p w:rsidR="00496E4D" w:rsidRPr="006614E7" w:rsidRDefault="00496E4D" w:rsidP="00496E4D">
                  <w:pPr>
                    <w:pStyle w:val="ListParagraph"/>
                    <w:jc w:val="both"/>
                  </w:pPr>
                </w:p>
                <w:p w:rsidR="00C420C8" w:rsidRPr="001A379E" w:rsidRDefault="003977B6" w:rsidP="002B3890">
                  <w:pPr>
                    <w:pStyle w:val="Heading4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SENIOR </w:t>
                  </w:r>
                  <w:r w:rsidR="00E82D0E">
                    <w:rPr>
                      <w:sz w:val="18"/>
                    </w:rPr>
                    <w:t>Team Lead/GDI</w:t>
                  </w:r>
                  <w:r w:rsidR="001A379E" w:rsidRPr="001A379E">
                    <w:rPr>
                      <w:sz w:val="18"/>
                    </w:rPr>
                    <w:t xml:space="preserve"> (Project: BirchStreet Systems)</w:t>
                  </w:r>
                </w:p>
                <w:p w:rsidR="00C420C8" w:rsidRDefault="005E222E" w:rsidP="008F6337">
                  <w:pPr>
                    <w:pStyle w:val="Heading5"/>
                  </w:pPr>
                  <w:r>
                    <w:t>Jan 2017</w:t>
                  </w:r>
                  <w:r w:rsidR="00C420C8">
                    <w:t xml:space="preserve"> – </w:t>
                  </w:r>
                  <w:r w:rsidR="00F0292E">
                    <w:t>April 2019</w:t>
                  </w:r>
                </w:p>
                <w:p w:rsidR="001A379E" w:rsidRPr="001A379E" w:rsidRDefault="001A379E" w:rsidP="001A379E"/>
                <w:p w:rsidR="005E222E" w:rsidRDefault="005E222E" w:rsidP="00197A7B">
                  <w:pPr>
                    <w:jc w:val="both"/>
                  </w:pPr>
                  <w:r>
                    <w:t xml:space="preserve">As a </w:t>
                  </w:r>
                  <w:r w:rsidR="00B61CD7">
                    <w:t xml:space="preserve">Senior </w:t>
                  </w:r>
                  <w:r>
                    <w:t xml:space="preserve">Team </w:t>
                  </w:r>
                  <w:r w:rsidR="00882230">
                    <w:t>Lead my key responsibilities were</w:t>
                  </w:r>
                  <w:r>
                    <w:t>:</w:t>
                  </w:r>
                </w:p>
                <w:p w:rsidR="005E222E" w:rsidRDefault="005E222E" w:rsidP="005E222E">
                  <w:pPr>
                    <w:jc w:val="left"/>
                  </w:pPr>
                  <w:r>
                    <w:t xml:space="preserve">1. </w:t>
                  </w:r>
                  <w:r w:rsidR="00C745E1">
                    <w:t>C</w:t>
                  </w:r>
                  <w:r>
                    <w:t>oordinate with team to get things done within Sprint</w:t>
                  </w:r>
                  <w:r w:rsidR="00C83056">
                    <w:t xml:space="preserve"> (</w:t>
                  </w:r>
                  <w:r w:rsidR="00D9155F">
                    <w:t xml:space="preserve">using </w:t>
                  </w:r>
                  <w:r w:rsidR="00C83056">
                    <w:t>JIRA)</w:t>
                  </w:r>
                  <w:r>
                    <w:t xml:space="preserve"> timeline.</w:t>
                  </w:r>
                  <w:r w:rsidR="005C0E59">
                    <w:t xml:space="preserve"> </w:t>
                  </w:r>
                  <w:r w:rsidR="0053481B">
                    <w:t xml:space="preserve">Helping team </w:t>
                  </w:r>
                  <w:r>
                    <w:t>in preparing demos of what we have achie</w:t>
                  </w:r>
                  <w:r w:rsidR="00302BDD">
                    <w:t>ved during the Sprint timeline.</w:t>
                  </w:r>
                </w:p>
                <w:p w:rsidR="00D1061C" w:rsidRDefault="00734887" w:rsidP="005E222E">
                  <w:pPr>
                    <w:jc w:val="left"/>
                  </w:pPr>
                  <w:r>
                    <w:t>2</w:t>
                  </w:r>
                  <w:r w:rsidR="00BA27EE">
                    <w:t>. I</w:t>
                  </w:r>
                  <w:r w:rsidR="0059005B">
                    <w:t>ntegrate</w:t>
                  </w:r>
                  <w:r w:rsidR="005E222E">
                    <w:t xml:space="preserve"> new technologies in our product. </w:t>
                  </w:r>
                  <w:r w:rsidR="00D1061C">
                    <w:t xml:space="preserve">Some of the new techs </w:t>
                  </w:r>
                  <w:r w:rsidR="00D42A52">
                    <w:t>we</w:t>
                  </w:r>
                  <w:r w:rsidR="00D1061C">
                    <w:t xml:space="preserve"> have implemented are:</w:t>
                  </w:r>
                </w:p>
                <w:p w:rsidR="00D1061C" w:rsidRDefault="00D1061C" w:rsidP="005E222E">
                  <w:pPr>
                    <w:jc w:val="left"/>
                  </w:pPr>
                  <w:r>
                    <w:t xml:space="preserve">a. </w:t>
                  </w:r>
                  <w:r w:rsidR="001A379E">
                    <w:t>We</w:t>
                  </w:r>
                  <w:r w:rsidR="005E222E">
                    <w:t xml:space="preserve"> have introduced jQuery, Angular and Spring in company’s </w:t>
                  </w:r>
                  <w:r w:rsidR="003977B6">
                    <w:t xml:space="preserve">existing </w:t>
                  </w:r>
                  <w:r>
                    <w:t>product.</w:t>
                  </w:r>
                </w:p>
                <w:p w:rsidR="00D1061C" w:rsidRDefault="00D1061C" w:rsidP="003977B6">
                  <w:pPr>
                    <w:jc w:val="left"/>
                  </w:pPr>
                  <w:r>
                    <w:t xml:space="preserve">b. </w:t>
                  </w:r>
                  <w:r w:rsidR="00F92FEF">
                    <w:t>C</w:t>
                  </w:r>
                  <w:r w:rsidR="006234FD" w:rsidRPr="006234FD">
                    <w:t>atalog filtering &amp; item category mapping using Machine learning &amp; Data science</w:t>
                  </w:r>
                  <w:r>
                    <w:t>.</w:t>
                  </w:r>
                </w:p>
                <w:p w:rsidR="00B972F2" w:rsidRDefault="00D1061C" w:rsidP="003977B6">
                  <w:pPr>
                    <w:jc w:val="left"/>
                  </w:pPr>
                  <w:r>
                    <w:t xml:space="preserve">c. </w:t>
                  </w:r>
                  <w:r w:rsidR="001A379E">
                    <w:t xml:space="preserve">Amazon like search capability in our </w:t>
                  </w:r>
                  <w:r w:rsidR="003B37AF">
                    <w:t xml:space="preserve">catalog system </w:t>
                  </w:r>
                  <w:r w:rsidR="00A02984">
                    <w:t>using Elastic search</w:t>
                  </w:r>
                  <w:r w:rsidR="001A379E">
                    <w:t>.</w:t>
                  </w:r>
                </w:p>
                <w:p w:rsidR="00B972F2" w:rsidRDefault="00B972F2" w:rsidP="003977B6">
                  <w:pPr>
                    <w:jc w:val="left"/>
                  </w:pPr>
                  <w:r>
                    <w:t xml:space="preserve">d. </w:t>
                  </w:r>
                  <w:r w:rsidR="00B634BA">
                    <w:t>S</w:t>
                  </w:r>
                  <w:r w:rsidR="003977B6">
                    <w:t>ervice worker in web pages to fetch contents from cache in absenc</w:t>
                  </w:r>
                  <w:r>
                    <w:t>e of internet &amp; during slowness.</w:t>
                  </w:r>
                </w:p>
                <w:p w:rsidR="006871AB" w:rsidRDefault="00D30E52" w:rsidP="003977B6">
                  <w:pPr>
                    <w:jc w:val="left"/>
                  </w:pPr>
                  <w:r>
                    <w:t xml:space="preserve">e. </w:t>
                  </w:r>
                  <w:r w:rsidR="006871AB">
                    <w:t>PUSH notification using One Signal API.</w:t>
                  </w:r>
                </w:p>
                <w:p w:rsidR="001A379E" w:rsidRDefault="00A70972" w:rsidP="003977B6">
                  <w:pPr>
                    <w:jc w:val="left"/>
                  </w:pPr>
                  <w:r>
                    <w:t xml:space="preserve">f. </w:t>
                  </w:r>
                  <w:r w:rsidR="004A38DC">
                    <w:t>Capital p</w:t>
                  </w:r>
                  <w:r w:rsidR="00084543">
                    <w:t>roject management system</w:t>
                  </w:r>
                  <w:r w:rsidR="003977B6">
                    <w:t xml:space="preserve"> for </w:t>
                  </w:r>
                  <w:r w:rsidR="006A5248">
                    <w:t xml:space="preserve">2 major Hospitality giants. </w:t>
                  </w:r>
                  <w:r w:rsidR="003977B6">
                    <w:t xml:space="preserve">Four season (CPMS2) &amp; HPI (SPMS). </w:t>
                  </w:r>
                  <w:r w:rsidR="001A379E">
                    <w:t xml:space="preserve"> </w:t>
                  </w:r>
                </w:p>
                <w:p w:rsidR="001A379E" w:rsidRPr="001A379E" w:rsidRDefault="006A5248" w:rsidP="001A379E">
                  <w:pPr>
                    <w:pStyle w:val="Heading4"/>
                    <w:rPr>
                      <w:sz w:val="18"/>
                    </w:rPr>
                  </w:pPr>
                  <w:r>
                    <w:rPr>
                      <w:sz w:val="18"/>
                    </w:rPr>
                    <w:lastRenderedPageBreak/>
                    <w:t xml:space="preserve">TeAM LEAD </w:t>
                  </w:r>
                  <w:r w:rsidR="00E82D0E">
                    <w:rPr>
                      <w:sz w:val="18"/>
                    </w:rPr>
                    <w:t>/GDI</w:t>
                  </w:r>
                  <w:r w:rsidR="001A379E" w:rsidRPr="001A379E">
                    <w:rPr>
                      <w:sz w:val="18"/>
                    </w:rPr>
                    <w:t xml:space="preserve"> (Project: BirchStreet Systems)</w:t>
                  </w:r>
                </w:p>
                <w:p w:rsidR="00C420C8" w:rsidRDefault="006A5248" w:rsidP="00F91A9C">
                  <w:pPr>
                    <w:pStyle w:val="Heading5"/>
                  </w:pPr>
                  <w:r>
                    <w:t>Jan 2015</w:t>
                  </w:r>
                  <w:r w:rsidR="00C420C8">
                    <w:t xml:space="preserve"> – </w:t>
                  </w:r>
                  <w:r>
                    <w:t>Dec 2017</w:t>
                  </w:r>
                </w:p>
                <w:p w:rsidR="004D4ECD" w:rsidRPr="004D4ECD" w:rsidRDefault="004D4ECD" w:rsidP="004D4ECD"/>
                <w:p w:rsidR="004B13B3" w:rsidRDefault="00E06AF8" w:rsidP="004B13B3">
                  <w:r>
                    <w:t xml:space="preserve">As a </w:t>
                  </w:r>
                  <w:r w:rsidR="00A65364">
                    <w:t>T</w:t>
                  </w:r>
                  <w:r>
                    <w:t xml:space="preserve">eam </w:t>
                  </w:r>
                  <w:r w:rsidR="006A5248">
                    <w:t xml:space="preserve">lead my task was to </w:t>
                  </w:r>
                  <w:r w:rsidR="0051086C">
                    <w:t>handle Development &amp; QA</w:t>
                  </w:r>
                  <w:r w:rsidR="006A5248">
                    <w:t xml:space="preserve"> </w:t>
                  </w:r>
                  <w:r w:rsidR="0051086C">
                    <w:t xml:space="preserve">team. As </w:t>
                  </w:r>
                  <w:r w:rsidR="006A5248">
                    <w:t xml:space="preserve">a team we </w:t>
                  </w:r>
                  <w:r>
                    <w:t>contri</w:t>
                  </w:r>
                  <w:r w:rsidR="00411993">
                    <w:t>buted to the following projects:</w:t>
                  </w:r>
                </w:p>
                <w:p w:rsidR="006A5248" w:rsidRDefault="006A5248" w:rsidP="004B13B3">
                  <w:pPr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Implemented </w:t>
                  </w:r>
                  <w:r w:rsidR="00B61CD7">
                    <w:t xml:space="preserve">&amp; Re-engineered </w:t>
                  </w:r>
                  <w:r w:rsidR="00C53FDD">
                    <w:t xml:space="preserve">various eProcurement </w:t>
                  </w:r>
                  <w:r>
                    <w:t>modules:</w:t>
                  </w:r>
                </w:p>
                <w:p w:rsidR="006A5248" w:rsidRDefault="006A5248" w:rsidP="006A5248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>
                    <w:t>C</w:t>
                  </w:r>
                  <w:r w:rsidR="00857BD4">
                    <w:t>APEX</w:t>
                  </w:r>
                  <w:r w:rsidR="00C53FDD">
                    <w:t xml:space="preserve"> </w:t>
                  </w:r>
                  <w:r w:rsidR="00080906">
                    <w:t xml:space="preserve">- </w:t>
                  </w:r>
                  <w:r w:rsidR="00310236">
                    <w:t>F</w:t>
                  </w:r>
                  <w:r w:rsidR="005A698D">
                    <w:t>our</w:t>
                  </w:r>
                  <w:r>
                    <w:t xml:space="preserve"> seasons.</w:t>
                  </w:r>
                </w:p>
                <w:p w:rsidR="00F12C05" w:rsidRDefault="006A5248" w:rsidP="00F12C05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>
                    <w:t>S</w:t>
                  </w:r>
                  <w:r w:rsidR="00A1018A">
                    <w:t>PMS</w:t>
                  </w:r>
                  <w:r w:rsidR="00310236">
                    <w:t xml:space="preserve"> - </w:t>
                  </w:r>
                  <w:r>
                    <w:t>H</w:t>
                  </w:r>
                  <w:r w:rsidR="004A5AB6">
                    <w:t>PI</w:t>
                  </w:r>
                  <w:r w:rsidR="00B61CD7">
                    <w:t>.</w:t>
                  </w:r>
                </w:p>
                <w:p w:rsidR="00B61CD7" w:rsidRDefault="003704FC" w:rsidP="00F12C05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>
                    <w:t xml:space="preserve">BSS to </w:t>
                  </w:r>
                  <w:proofErr w:type="spellStart"/>
                  <w:r>
                    <w:t>Accubar</w:t>
                  </w:r>
                  <w:proofErr w:type="spellEnd"/>
                  <w:r>
                    <w:t xml:space="preserve"> inventory integration using </w:t>
                  </w:r>
                  <w:r w:rsidR="006E791D">
                    <w:t>REST web services.</w:t>
                  </w:r>
                </w:p>
                <w:p w:rsidR="00B61CD7" w:rsidRDefault="001F4E9A" w:rsidP="00F12C05">
                  <w:pPr>
                    <w:pStyle w:val="ListParagraph"/>
                    <w:numPr>
                      <w:ilvl w:val="0"/>
                      <w:numId w:val="21"/>
                    </w:numPr>
                    <w:jc w:val="both"/>
                  </w:pPr>
                  <w:r>
                    <w:t>New UI &amp; c</w:t>
                  </w:r>
                  <w:r w:rsidR="006E791D">
                    <w:t>ross browser compatibility for BSS application.</w:t>
                  </w:r>
                  <w:r w:rsidR="00B61CD7">
                    <w:t xml:space="preserve"> (It was developed in 1999 and was working in IE mostly).</w:t>
                  </w:r>
                </w:p>
                <w:p w:rsidR="006E791D" w:rsidRDefault="006E791D" w:rsidP="00F12C05">
                  <w:pPr>
                    <w:pStyle w:val="ListParagraph"/>
                    <w:numPr>
                      <w:ilvl w:val="0"/>
                      <w:numId w:val="21"/>
                    </w:numPr>
                    <w:jc w:val="both"/>
                  </w:pPr>
                  <w:r>
                    <w:t xml:space="preserve">Integrated various </w:t>
                  </w:r>
                  <w:r w:rsidR="00241228">
                    <w:t>third</w:t>
                  </w:r>
                  <w:r>
                    <w:t xml:space="preserve"> party services with BSS application.</w:t>
                  </w:r>
                </w:p>
                <w:p w:rsidR="00291D82" w:rsidRDefault="00291D82" w:rsidP="00F12C05">
                  <w:pPr>
                    <w:pStyle w:val="ListParagraph"/>
                    <w:numPr>
                      <w:ilvl w:val="0"/>
                      <w:numId w:val="21"/>
                    </w:numPr>
                    <w:jc w:val="both"/>
                  </w:pPr>
                  <w:r>
                    <w:t xml:space="preserve">As a core member of reviewer </w:t>
                  </w:r>
                  <w:r w:rsidR="00F12C05">
                    <w:t>group,</w:t>
                  </w:r>
                  <w:r>
                    <w:t xml:space="preserve"> my Job entitles me to review code before finalizing drop process. </w:t>
                  </w:r>
                </w:p>
                <w:p w:rsidR="00B61CD7" w:rsidRDefault="00B61CD7" w:rsidP="00B61CD7">
                  <w:pPr>
                    <w:jc w:val="both"/>
                  </w:pPr>
                </w:p>
                <w:p w:rsidR="00B61CD7" w:rsidRPr="001A379E" w:rsidRDefault="00B61CD7" w:rsidP="00B61CD7">
                  <w:pPr>
                    <w:pStyle w:val="Heading4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Java developer </w:t>
                  </w:r>
                  <w:r w:rsidR="00241228">
                    <w:rPr>
                      <w:sz w:val="18"/>
                    </w:rPr>
                    <w:t>/GDI</w:t>
                  </w:r>
                  <w:r w:rsidRPr="001A379E">
                    <w:rPr>
                      <w:sz w:val="18"/>
                    </w:rPr>
                    <w:t xml:space="preserve"> (Project: BirchStreet Systems)</w:t>
                  </w:r>
                </w:p>
                <w:p w:rsidR="00B61CD7" w:rsidRDefault="00B61CD7" w:rsidP="00B61CD7">
                  <w:pPr>
                    <w:pStyle w:val="Heading5"/>
                  </w:pPr>
                  <w:r>
                    <w:t>Jan 2012 – Dec 2015</w:t>
                  </w:r>
                </w:p>
                <w:p w:rsidR="00B61CD7" w:rsidRDefault="00B61CD7" w:rsidP="00241228">
                  <w:pPr>
                    <w:pStyle w:val="ListParagraph"/>
                    <w:jc w:val="both"/>
                  </w:pPr>
                  <w:r>
                    <w:t>As a Java Developer my key role responsibilities were:</w:t>
                  </w:r>
                </w:p>
                <w:p w:rsidR="00B61CD7" w:rsidRDefault="00C21933" w:rsidP="00241228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</w:pPr>
                  <w:r>
                    <w:t>D</w:t>
                  </w:r>
                  <w:r w:rsidR="00B61CD7">
                    <w:t>evelop and re-enginee</w:t>
                  </w:r>
                  <w:r w:rsidR="00241228">
                    <w:t>r</w:t>
                  </w:r>
                  <w:r w:rsidR="00546B2D">
                    <w:t xml:space="preserve"> various modules using Core </w:t>
                  </w:r>
                  <w:r w:rsidR="00B61CD7">
                    <w:t xml:space="preserve">Java/J2EE technologies. </w:t>
                  </w:r>
                </w:p>
                <w:p w:rsidR="00B61CD7" w:rsidRDefault="00061978" w:rsidP="00930BAA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</w:pPr>
                  <w:r>
                    <w:t>W</w:t>
                  </w:r>
                  <w:r w:rsidR="00930BAA" w:rsidRPr="00930BAA">
                    <w:t>riting oracle packages</w:t>
                  </w:r>
                  <w:r>
                    <w:t>, procedures, functions &amp; view.</w:t>
                  </w:r>
                </w:p>
                <w:p w:rsidR="002C4B34" w:rsidRDefault="00061978" w:rsidP="00241228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</w:pPr>
                  <w:r>
                    <w:t>D</w:t>
                  </w:r>
                  <w:r w:rsidR="002C4B34">
                    <w:t>evelopment &amp; implementation of various eProcurement core modules such as:</w:t>
                  </w:r>
                </w:p>
                <w:p w:rsidR="002C4B34" w:rsidRDefault="002C4B34" w:rsidP="002C4B34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</w:pPr>
                  <w:r>
                    <w:t>P</w:t>
                  </w:r>
                  <w:r w:rsidR="00906EFA">
                    <w:t>urchase order</w:t>
                  </w:r>
                </w:p>
                <w:p w:rsidR="002C4B34" w:rsidRDefault="00906EFA" w:rsidP="002C4B34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</w:pPr>
                  <w:r>
                    <w:t>Account payable</w:t>
                  </w:r>
                </w:p>
                <w:p w:rsidR="002C4B34" w:rsidRDefault="00906EFA" w:rsidP="002C4B34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</w:pPr>
                  <w:r>
                    <w:t>Credit Memo</w:t>
                  </w:r>
                </w:p>
                <w:p w:rsidR="002C4B34" w:rsidRDefault="00906EFA" w:rsidP="002C4B34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</w:pPr>
                  <w:r>
                    <w:t>Requisition</w:t>
                  </w:r>
                </w:p>
                <w:p w:rsidR="002C4B34" w:rsidRDefault="002C4B34" w:rsidP="002C4B34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</w:pPr>
                  <w:r>
                    <w:t>Inv</w:t>
                  </w:r>
                  <w:r w:rsidR="00906EFA">
                    <w:t>entory module</w:t>
                  </w:r>
                </w:p>
                <w:p w:rsidR="002C4B34" w:rsidRDefault="002C4B34" w:rsidP="002C4B34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</w:pPr>
                  <w:r>
                    <w:t xml:space="preserve">RFQ (Request for </w:t>
                  </w:r>
                  <w:r w:rsidR="00954FF9">
                    <w:t>quotation</w:t>
                  </w:r>
                  <w:r>
                    <w:t xml:space="preserve">) </w:t>
                  </w:r>
                </w:p>
                <w:p w:rsidR="00954FF9" w:rsidRDefault="00906EFA" w:rsidP="002C4B34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</w:pPr>
                  <w:r>
                    <w:t>Catalogue</w:t>
                  </w:r>
                </w:p>
                <w:p w:rsidR="00954FF9" w:rsidRDefault="00906EFA" w:rsidP="002C4B34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</w:pPr>
                  <w:r>
                    <w:t>Order guide</w:t>
                  </w:r>
                </w:p>
                <w:p w:rsidR="00954FF9" w:rsidRPr="00B61CD7" w:rsidRDefault="00954FF9" w:rsidP="002C4B34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</w:pPr>
                  <w:r>
                    <w:t>Order sh</w:t>
                  </w:r>
                  <w:r w:rsidR="00906EFA">
                    <w:t>eet &amp; various other sub-modules</w:t>
                  </w:r>
                </w:p>
                <w:p w:rsidR="00B61CD7" w:rsidRDefault="00B61CD7" w:rsidP="00B61CD7">
                  <w:pPr>
                    <w:jc w:val="both"/>
                  </w:pP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CD286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80494B103F548C884F584D47DF9202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Pr="0043426C" w:rsidRDefault="006E791D" w:rsidP="007D51EE">
                  <w:pPr>
                    <w:pStyle w:val="Heading4"/>
                    <w:numPr>
                      <w:ilvl w:val="0"/>
                      <w:numId w:val="20"/>
                    </w:numPr>
                  </w:pPr>
                  <w:r>
                    <w:t>M</w:t>
                  </w:r>
                  <w:r w:rsidR="005D338C">
                    <w:t xml:space="preserve">asters in COMPuter Application </w:t>
                  </w:r>
                  <w:r>
                    <w:t xml:space="preserve">/ </w:t>
                  </w:r>
                  <w:r w:rsidR="005D338C">
                    <w:t>DECEMBER</w:t>
                  </w:r>
                  <w:r>
                    <w:t xml:space="preserve"> 201</w:t>
                  </w:r>
                  <w:r w:rsidR="005D338C">
                    <w:t>1</w:t>
                  </w:r>
                </w:p>
                <w:p w:rsidR="004939CA" w:rsidRPr="006E791D" w:rsidRDefault="007D51EE" w:rsidP="00115335">
                  <w:pPr>
                    <w:pStyle w:val="Heading4"/>
                    <w:numPr>
                      <w:ilvl w:val="0"/>
                      <w:numId w:val="20"/>
                    </w:numPr>
                    <w:tabs>
                      <w:tab w:val="left" w:pos="5822"/>
                    </w:tabs>
                  </w:pPr>
                  <w:r>
                    <w:t xml:space="preserve">bachelors in computer application </w:t>
                  </w:r>
                  <w:r w:rsidR="006E791D">
                    <w:t xml:space="preserve">/ </w:t>
                  </w:r>
                  <w:r>
                    <w:t>December</w:t>
                  </w:r>
                  <w:r w:rsidR="006E791D">
                    <w:t xml:space="preserve"> 20</w:t>
                  </w:r>
                  <w:r>
                    <w:t>09</w:t>
                  </w: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4939CA" w:rsidRDefault="004939CA" w:rsidP="007D51EE">
                  <w:pPr>
                    <w:spacing w:after="227" w:line="229" w:lineRule="auto"/>
                    <w:jc w:val="left"/>
                  </w:pPr>
                </w:p>
              </w:tc>
            </w:tr>
          </w:tbl>
          <w:p w:rsidR="00C420C8" w:rsidRPr="005152F2" w:rsidRDefault="00C420C8" w:rsidP="003856C9"/>
        </w:tc>
      </w:tr>
      <w:bookmarkEnd w:id="0"/>
    </w:tbl>
    <w:p w:rsidR="003F5FDB" w:rsidRDefault="003F5FDB" w:rsidP="007D51EE">
      <w:pPr>
        <w:pStyle w:val="NoSpacing"/>
        <w:jc w:val="both"/>
      </w:pPr>
    </w:p>
    <w:sectPr w:rsidR="003F5FDB" w:rsidSect="00144C6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152" w:bottom="1440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860" w:rsidRDefault="00CD2860" w:rsidP="003856C9">
      <w:pPr>
        <w:spacing w:after="0" w:line="240" w:lineRule="auto"/>
      </w:pPr>
      <w:r>
        <w:separator/>
      </w:r>
    </w:p>
  </w:endnote>
  <w:endnote w:type="continuationSeparator" w:id="0">
    <w:p w:rsidR="00CD2860" w:rsidRDefault="00CD286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华文中宋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7CB3104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115335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844B25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860" w:rsidRDefault="00CD2860" w:rsidP="003856C9">
      <w:pPr>
        <w:spacing w:after="0" w:line="240" w:lineRule="auto"/>
      </w:pPr>
      <w:r>
        <w:separator/>
      </w:r>
    </w:p>
  </w:footnote>
  <w:footnote w:type="continuationSeparator" w:id="0">
    <w:p w:rsidR="00CD2860" w:rsidRDefault="00CD286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F269E6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8A23402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01689"/>
    <w:multiLevelType w:val="hybridMultilevel"/>
    <w:tmpl w:val="0A9C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B6E32"/>
    <w:multiLevelType w:val="hybridMultilevel"/>
    <w:tmpl w:val="6346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1D1A8F"/>
    <w:multiLevelType w:val="hybridMultilevel"/>
    <w:tmpl w:val="EAA0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BC4CE9"/>
    <w:multiLevelType w:val="hybridMultilevel"/>
    <w:tmpl w:val="37368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A1014F"/>
    <w:multiLevelType w:val="hybridMultilevel"/>
    <w:tmpl w:val="E612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C2F96"/>
    <w:multiLevelType w:val="hybridMultilevel"/>
    <w:tmpl w:val="58004D7E"/>
    <w:lvl w:ilvl="0" w:tplc="96745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7133A1"/>
    <w:multiLevelType w:val="hybridMultilevel"/>
    <w:tmpl w:val="8DA4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F382A"/>
    <w:multiLevelType w:val="hybridMultilevel"/>
    <w:tmpl w:val="A490AF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93C07"/>
    <w:multiLevelType w:val="hybridMultilevel"/>
    <w:tmpl w:val="305C8A92"/>
    <w:lvl w:ilvl="0" w:tplc="96745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A517C"/>
    <w:multiLevelType w:val="hybridMultilevel"/>
    <w:tmpl w:val="75DCEE38"/>
    <w:lvl w:ilvl="0" w:tplc="D47E8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3A6FF1"/>
    <w:multiLevelType w:val="hybridMultilevel"/>
    <w:tmpl w:val="61DCD01C"/>
    <w:lvl w:ilvl="0" w:tplc="5678B02A">
      <w:start w:val="1"/>
      <w:numFmt w:val="bullet"/>
      <w:lvlText w:val=""/>
      <w:lvlJc w:val="left"/>
      <w:pPr>
        <w:ind w:left="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40220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761A44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2857A0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3E0462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F057CA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7C1A40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A0FB96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0210C0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EAD7F5E"/>
    <w:multiLevelType w:val="hybridMultilevel"/>
    <w:tmpl w:val="A8F2D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F4714"/>
    <w:multiLevelType w:val="hybridMultilevel"/>
    <w:tmpl w:val="5742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1A4DF2"/>
    <w:multiLevelType w:val="hybridMultilevel"/>
    <w:tmpl w:val="94DA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7660D"/>
    <w:multiLevelType w:val="hybridMultilevel"/>
    <w:tmpl w:val="8EE6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0"/>
  </w:num>
  <w:num w:numId="13">
    <w:abstractNumId w:val="10"/>
  </w:num>
  <w:num w:numId="14">
    <w:abstractNumId w:val="24"/>
  </w:num>
  <w:num w:numId="15">
    <w:abstractNumId w:val="19"/>
  </w:num>
  <w:num w:numId="16">
    <w:abstractNumId w:val="22"/>
  </w:num>
  <w:num w:numId="17">
    <w:abstractNumId w:val="12"/>
  </w:num>
  <w:num w:numId="18">
    <w:abstractNumId w:val="14"/>
  </w:num>
  <w:num w:numId="19">
    <w:abstractNumId w:val="15"/>
  </w:num>
  <w:num w:numId="20">
    <w:abstractNumId w:val="21"/>
  </w:num>
  <w:num w:numId="21">
    <w:abstractNumId w:val="16"/>
  </w:num>
  <w:num w:numId="22">
    <w:abstractNumId w:val="18"/>
  </w:num>
  <w:num w:numId="23">
    <w:abstractNumId w:val="17"/>
  </w:num>
  <w:num w:numId="24">
    <w:abstractNumId w:val="1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2E"/>
    <w:rsid w:val="00001896"/>
    <w:rsid w:val="00001A0F"/>
    <w:rsid w:val="00052BE1"/>
    <w:rsid w:val="00060D1F"/>
    <w:rsid w:val="00061978"/>
    <w:rsid w:val="0007412A"/>
    <w:rsid w:val="00075B49"/>
    <w:rsid w:val="00080906"/>
    <w:rsid w:val="00084543"/>
    <w:rsid w:val="000B4A0F"/>
    <w:rsid w:val="0010199E"/>
    <w:rsid w:val="00102291"/>
    <w:rsid w:val="0010257B"/>
    <w:rsid w:val="00103E06"/>
    <w:rsid w:val="00115335"/>
    <w:rsid w:val="001166C2"/>
    <w:rsid w:val="00144C6B"/>
    <w:rsid w:val="001503AC"/>
    <w:rsid w:val="001765FE"/>
    <w:rsid w:val="001826DE"/>
    <w:rsid w:val="0019561F"/>
    <w:rsid w:val="00197A7B"/>
    <w:rsid w:val="001A10F6"/>
    <w:rsid w:val="001A379E"/>
    <w:rsid w:val="001B32D2"/>
    <w:rsid w:val="001D4FF1"/>
    <w:rsid w:val="001F4E9A"/>
    <w:rsid w:val="00241228"/>
    <w:rsid w:val="00283B81"/>
    <w:rsid w:val="00291D82"/>
    <w:rsid w:val="00293B83"/>
    <w:rsid w:val="002A3621"/>
    <w:rsid w:val="002A4C3B"/>
    <w:rsid w:val="002B3890"/>
    <w:rsid w:val="002B7747"/>
    <w:rsid w:val="002C4B34"/>
    <w:rsid w:val="002C77B9"/>
    <w:rsid w:val="002D026F"/>
    <w:rsid w:val="002E6A48"/>
    <w:rsid w:val="002F485A"/>
    <w:rsid w:val="00302BDD"/>
    <w:rsid w:val="003053D9"/>
    <w:rsid w:val="00310236"/>
    <w:rsid w:val="00347C36"/>
    <w:rsid w:val="003704FC"/>
    <w:rsid w:val="00373A0F"/>
    <w:rsid w:val="003856C9"/>
    <w:rsid w:val="003914CA"/>
    <w:rsid w:val="00396369"/>
    <w:rsid w:val="003977B6"/>
    <w:rsid w:val="003A20EB"/>
    <w:rsid w:val="003B37AF"/>
    <w:rsid w:val="003E4742"/>
    <w:rsid w:val="003E5853"/>
    <w:rsid w:val="003F409C"/>
    <w:rsid w:val="003F452B"/>
    <w:rsid w:val="003F4D31"/>
    <w:rsid w:val="003F5FDB"/>
    <w:rsid w:val="003F7DF4"/>
    <w:rsid w:val="00411526"/>
    <w:rsid w:val="00411993"/>
    <w:rsid w:val="0043426C"/>
    <w:rsid w:val="00441EB9"/>
    <w:rsid w:val="00463463"/>
    <w:rsid w:val="00473EF8"/>
    <w:rsid w:val="004760E5"/>
    <w:rsid w:val="004939CA"/>
    <w:rsid w:val="00496E4D"/>
    <w:rsid w:val="004A179D"/>
    <w:rsid w:val="004A38DC"/>
    <w:rsid w:val="004A39AD"/>
    <w:rsid w:val="004A5AB6"/>
    <w:rsid w:val="004B13B3"/>
    <w:rsid w:val="004C09EA"/>
    <w:rsid w:val="004C13C2"/>
    <w:rsid w:val="004D0804"/>
    <w:rsid w:val="004D22BB"/>
    <w:rsid w:val="004D4ECD"/>
    <w:rsid w:val="004D5A6E"/>
    <w:rsid w:val="0051086C"/>
    <w:rsid w:val="005152F2"/>
    <w:rsid w:val="005246B9"/>
    <w:rsid w:val="005274A6"/>
    <w:rsid w:val="0053481B"/>
    <w:rsid w:val="00534E4E"/>
    <w:rsid w:val="00546B2D"/>
    <w:rsid w:val="00551D35"/>
    <w:rsid w:val="005562D4"/>
    <w:rsid w:val="00557019"/>
    <w:rsid w:val="005674AC"/>
    <w:rsid w:val="00567E66"/>
    <w:rsid w:val="00580925"/>
    <w:rsid w:val="00582B25"/>
    <w:rsid w:val="0059005B"/>
    <w:rsid w:val="00591071"/>
    <w:rsid w:val="0059718F"/>
    <w:rsid w:val="005A1E51"/>
    <w:rsid w:val="005A698D"/>
    <w:rsid w:val="005A7E57"/>
    <w:rsid w:val="005C0E59"/>
    <w:rsid w:val="005D338C"/>
    <w:rsid w:val="005D58E6"/>
    <w:rsid w:val="005E222E"/>
    <w:rsid w:val="005F4828"/>
    <w:rsid w:val="00616FF4"/>
    <w:rsid w:val="006234FD"/>
    <w:rsid w:val="00643750"/>
    <w:rsid w:val="006614E7"/>
    <w:rsid w:val="00681090"/>
    <w:rsid w:val="006871AB"/>
    <w:rsid w:val="006A3CE7"/>
    <w:rsid w:val="006A5248"/>
    <w:rsid w:val="006C2475"/>
    <w:rsid w:val="006E791D"/>
    <w:rsid w:val="007254FB"/>
    <w:rsid w:val="00734887"/>
    <w:rsid w:val="00743379"/>
    <w:rsid w:val="00747550"/>
    <w:rsid w:val="007803B7"/>
    <w:rsid w:val="007A409E"/>
    <w:rsid w:val="007A7C08"/>
    <w:rsid w:val="007B2F5C"/>
    <w:rsid w:val="007B5859"/>
    <w:rsid w:val="007C5F05"/>
    <w:rsid w:val="007D51EE"/>
    <w:rsid w:val="007D6FBC"/>
    <w:rsid w:val="00825ED8"/>
    <w:rsid w:val="00832043"/>
    <w:rsid w:val="00832F81"/>
    <w:rsid w:val="00841714"/>
    <w:rsid w:val="008501C7"/>
    <w:rsid w:val="00857BD4"/>
    <w:rsid w:val="00882230"/>
    <w:rsid w:val="008C7CA2"/>
    <w:rsid w:val="008F0241"/>
    <w:rsid w:val="008F6337"/>
    <w:rsid w:val="00906EFA"/>
    <w:rsid w:val="00914DAF"/>
    <w:rsid w:val="00930BAA"/>
    <w:rsid w:val="0093286E"/>
    <w:rsid w:val="009451F4"/>
    <w:rsid w:val="00954FF9"/>
    <w:rsid w:val="00990147"/>
    <w:rsid w:val="009D1627"/>
    <w:rsid w:val="00A02984"/>
    <w:rsid w:val="00A1018A"/>
    <w:rsid w:val="00A42F91"/>
    <w:rsid w:val="00A634F9"/>
    <w:rsid w:val="00A65364"/>
    <w:rsid w:val="00A65ECE"/>
    <w:rsid w:val="00A70972"/>
    <w:rsid w:val="00AF1258"/>
    <w:rsid w:val="00AF33C1"/>
    <w:rsid w:val="00AF66AA"/>
    <w:rsid w:val="00B01E52"/>
    <w:rsid w:val="00B05DBA"/>
    <w:rsid w:val="00B10077"/>
    <w:rsid w:val="00B14369"/>
    <w:rsid w:val="00B550FC"/>
    <w:rsid w:val="00B61CD7"/>
    <w:rsid w:val="00B634BA"/>
    <w:rsid w:val="00B85871"/>
    <w:rsid w:val="00B93310"/>
    <w:rsid w:val="00B972F2"/>
    <w:rsid w:val="00BA27EE"/>
    <w:rsid w:val="00BA29AD"/>
    <w:rsid w:val="00BB3B21"/>
    <w:rsid w:val="00BC1F18"/>
    <w:rsid w:val="00BD2E58"/>
    <w:rsid w:val="00BF1D24"/>
    <w:rsid w:val="00BF6BAB"/>
    <w:rsid w:val="00C007A5"/>
    <w:rsid w:val="00C03463"/>
    <w:rsid w:val="00C21933"/>
    <w:rsid w:val="00C420C8"/>
    <w:rsid w:val="00C4403A"/>
    <w:rsid w:val="00C53FDD"/>
    <w:rsid w:val="00C745E1"/>
    <w:rsid w:val="00C83056"/>
    <w:rsid w:val="00C87C51"/>
    <w:rsid w:val="00CD2860"/>
    <w:rsid w:val="00CE3D98"/>
    <w:rsid w:val="00CE6306"/>
    <w:rsid w:val="00CF5667"/>
    <w:rsid w:val="00D05FA5"/>
    <w:rsid w:val="00D1061C"/>
    <w:rsid w:val="00D11C4D"/>
    <w:rsid w:val="00D30E52"/>
    <w:rsid w:val="00D42A52"/>
    <w:rsid w:val="00D5067A"/>
    <w:rsid w:val="00D51902"/>
    <w:rsid w:val="00D8382C"/>
    <w:rsid w:val="00D9155F"/>
    <w:rsid w:val="00DC0F74"/>
    <w:rsid w:val="00DC79BB"/>
    <w:rsid w:val="00DF0A0F"/>
    <w:rsid w:val="00E06AF8"/>
    <w:rsid w:val="00E16393"/>
    <w:rsid w:val="00E250E3"/>
    <w:rsid w:val="00E30FDA"/>
    <w:rsid w:val="00E3195C"/>
    <w:rsid w:val="00E34D58"/>
    <w:rsid w:val="00E726E9"/>
    <w:rsid w:val="00E82D0E"/>
    <w:rsid w:val="00E941EF"/>
    <w:rsid w:val="00E95149"/>
    <w:rsid w:val="00EA79C1"/>
    <w:rsid w:val="00EB1C1B"/>
    <w:rsid w:val="00EC765E"/>
    <w:rsid w:val="00F0292E"/>
    <w:rsid w:val="00F077AE"/>
    <w:rsid w:val="00F12C05"/>
    <w:rsid w:val="00F14687"/>
    <w:rsid w:val="00F32289"/>
    <w:rsid w:val="00F56435"/>
    <w:rsid w:val="00F80890"/>
    <w:rsid w:val="00F91A9C"/>
    <w:rsid w:val="00F927F0"/>
    <w:rsid w:val="00F92FEF"/>
    <w:rsid w:val="00FA07AA"/>
    <w:rsid w:val="00FB0A17"/>
    <w:rsid w:val="00FB3E1B"/>
    <w:rsid w:val="00FB6A8F"/>
    <w:rsid w:val="00FC60D1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D9A1E"/>
  <w15:chartTrackingRefBased/>
  <w15:docId w15:val="{96A01C37-6266-4010-968D-743AE04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shesh-pratap-5a66b95a/" TargetMode="External"/><Relationship Id="rId12" Type="http://schemas.openxmlformats.org/officeDocument/2006/relationships/hyperlink" Target="https://github.com/stight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exandercharl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users/1513779/alex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psingh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84D687108E4DA48612A9F411B49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6A38-28BC-4707-967E-526A706595FC}"/>
      </w:docPartPr>
      <w:docPartBody>
        <w:p w:rsidR="00A31C25" w:rsidRDefault="009515BA">
          <w:pPr>
            <w:pStyle w:val="0284D687108E4DA48612A9F411B49D49"/>
          </w:pPr>
          <w:r>
            <w:t>Objective</w:t>
          </w:r>
        </w:p>
      </w:docPartBody>
    </w:docPart>
    <w:docPart>
      <w:docPartPr>
        <w:name w:val="A3B67AD6C06446FD9A4ACDE5B879F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CEDCC-2640-48D7-A6EF-B042CA50CB3C}"/>
      </w:docPartPr>
      <w:docPartBody>
        <w:p w:rsidR="00A31C25" w:rsidRDefault="009515BA">
          <w:pPr>
            <w:pStyle w:val="A3B67AD6C06446FD9A4ACDE5B879F062"/>
          </w:pPr>
          <w:r>
            <w:t>Skills</w:t>
          </w:r>
        </w:p>
      </w:docPartBody>
    </w:docPart>
    <w:docPart>
      <w:docPartPr>
        <w:name w:val="53701B4BF9EE44F7862D52781D9D4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DE1AB-AFEF-4FFF-9027-71D82D462461}"/>
      </w:docPartPr>
      <w:docPartBody>
        <w:p w:rsidR="00A31C25" w:rsidRDefault="009515BA">
          <w:pPr>
            <w:pStyle w:val="53701B4BF9EE44F7862D52781D9D4251"/>
          </w:pPr>
          <w:r w:rsidRPr="005152F2">
            <w:t>Experience</w:t>
          </w:r>
        </w:p>
      </w:docPartBody>
    </w:docPart>
    <w:docPart>
      <w:docPartPr>
        <w:name w:val="E80494B103F548C884F584D47DF92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1A177-4F4A-400D-A172-20AB461AA233}"/>
      </w:docPartPr>
      <w:docPartBody>
        <w:p w:rsidR="00A31C25" w:rsidRDefault="009515BA">
          <w:pPr>
            <w:pStyle w:val="E80494B103F548C884F584D47DF9202A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华文中宋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BA"/>
    <w:rsid w:val="000341E8"/>
    <w:rsid w:val="001064F8"/>
    <w:rsid w:val="002360BC"/>
    <w:rsid w:val="003254BA"/>
    <w:rsid w:val="00483CCF"/>
    <w:rsid w:val="00512D2A"/>
    <w:rsid w:val="00616E6C"/>
    <w:rsid w:val="006269C8"/>
    <w:rsid w:val="00810669"/>
    <w:rsid w:val="009022E6"/>
    <w:rsid w:val="009515BA"/>
    <w:rsid w:val="00970F73"/>
    <w:rsid w:val="00A31C25"/>
    <w:rsid w:val="00A729BE"/>
    <w:rsid w:val="00B87B73"/>
    <w:rsid w:val="00D9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5811A53EE5481EA2C9CDA0AE3DD278">
    <w:name w:val="A05811A53EE5481EA2C9CDA0AE3DD278"/>
  </w:style>
  <w:style w:type="paragraph" w:customStyle="1" w:styleId="8549DD4A0A7F40F98D895EABD523EB96">
    <w:name w:val="8549DD4A0A7F40F98D895EABD523EB96"/>
  </w:style>
  <w:style w:type="paragraph" w:customStyle="1" w:styleId="E75CA6435A1242F68CBFEB1B6CB52399">
    <w:name w:val="E75CA6435A1242F68CBFEB1B6CB52399"/>
  </w:style>
  <w:style w:type="paragraph" w:customStyle="1" w:styleId="39520BEDD1FD41A0BFA33DF273500D57">
    <w:name w:val="39520BEDD1FD41A0BFA33DF273500D57"/>
  </w:style>
  <w:style w:type="paragraph" w:customStyle="1" w:styleId="6590A43A2FB449A897DB3E1FE8DAC8FC">
    <w:name w:val="6590A43A2FB449A897DB3E1FE8DAC8FC"/>
  </w:style>
  <w:style w:type="paragraph" w:customStyle="1" w:styleId="0284D687108E4DA48612A9F411B49D49">
    <w:name w:val="0284D687108E4DA48612A9F411B49D49"/>
  </w:style>
  <w:style w:type="paragraph" w:customStyle="1" w:styleId="CC4DC81809D34D9F83EB9FDEE80E27E1">
    <w:name w:val="CC4DC81809D34D9F83EB9FDEE80E27E1"/>
  </w:style>
  <w:style w:type="paragraph" w:customStyle="1" w:styleId="A3B67AD6C06446FD9A4ACDE5B879F062">
    <w:name w:val="A3B67AD6C06446FD9A4ACDE5B879F062"/>
  </w:style>
  <w:style w:type="paragraph" w:customStyle="1" w:styleId="DBA79AA3002E43B2BF0D6E2C6FD2D925">
    <w:name w:val="DBA79AA3002E43B2BF0D6E2C6FD2D925"/>
  </w:style>
  <w:style w:type="paragraph" w:customStyle="1" w:styleId="53701B4BF9EE44F7862D52781D9D4251">
    <w:name w:val="53701B4BF9EE44F7862D52781D9D4251"/>
  </w:style>
  <w:style w:type="paragraph" w:customStyle="1" w:styleId="9066BA42661D4785889FB425DB590D27">
    <w:name w:val="9066BA42661D4785889FB425DB590D27"/>
  </w:style>
  <w:style w:type="paragraph" w:customStyle="1" w:styleId="C9482ABD71C94E3789983D1FB92EE66F">
    <w:name w:val="C9482ABD71C94E3789983D1FB92EE66F"/>
  </w:style>
  <w:style w:type="paragraph" w:customStyle="1" w:styleId="0C5940BD1321446585E4CB1989BFE639">
    <w:name w:val="0C5940BD1321446585E4CB1989BFE639"/>
  </w:style>
  <w:style w:type="paragraph" w:customStyle="1" w:styleId="128D0326B5B04DA0B642CC3E0D1506D4">
    <w:name w:val="128D0326B5B04DA0B642CC3E0D1506D4"/>
  </w:style>
  <w:style w:type="paragraph" w:customStyle="1" w:styleId="E1EAAC57D9DB40B1AFF9FD4202CD6BEE">
    <w:name w:val="E1EAAC57D9DB40B1AFF9FD4202CD6BEE"/>
  </w:style>
  <w:style w:type="paragraph" w:customStyle="1" w:styleId="1130CAB2ED614183BCBFB4E8F269F042">
    <w:name w:val="1130CAB2ED614183BCBFB4E8F269F042"/>
  </w:style>
  <w:style w:type="paragraph" w:customStyle="1" w:styleId="FE6AD5B1B1094935871F2DC11ACC3097">
    <w:name w:val="FE6AD5B1B1094935871F2DC11ACC3097"/>
  </w:style>
  <w:style w:type="paragraph" w:customStyle="1" w:styleId="5B52E54145484B5E8BDC637C01BE596D">
    <w:name w:val="5B52E54145484B5E8BDC637C01BE596D"/>
  </w:style>
  <w:style w:type="paragraph" w:customStyle="1" w:styleId="E80494B103F548C884F584D47DF9202A">
    <w:name w:val="E80494B103F548C884F584D47DF9202A"/>
  </w:style>
  <w:style w:type="paragraph" w:customStyle="1" w:styleId="5FEC444CA287431E886E6766C06DF92E">
    <w:name w:val="5FEC444CA287431E886E6766C06DF92E"/>
  </w:style>
  <w:style w:type="paragraph" w:customStyle="1" w:styleId="E79B819862BB4E0D97CBB64F363E8A05">
    <w:name w:val="E79B819862BB4E0D97CBB64F363E8A05"/>
  </w:style>
  <w:style w:type="paragraph" w:customStyle="1" w:styleId="67403B5B7F624885B0CEDBFE4DBEEECD">
    <w:name w:val="67403B5B7F624885B0CEDBFE4DBEEECD"/>
  </w:style>
  <w:style w:type="paragraph" w:customStyle="1" w:styleId="781BBA2EDEA040FF8306E1CDE8190EBF">
    <w:name w:val="781BBA2EDEA040FF8306E1CDE8190EBF"/>
  </w:style>
  <w:style w:type="paragraph" w:customStyle="1" w:styleId="306E4C50E8CB4D74964AB1E8CFAC823A">
    <w:name w:val="306E4C50E8CB4D74964AB1E8CFAC82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784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Pratap Singh</dc:creator>
  <cp:keywords/>
  <dc:description/>
  <cp:lastModifiedBy>Manjeet Singh</cp:lastModifiedBy>
  <cp:revision>52</cp:revision>
  <dcterms:created xsi:type="dcterms:W3CDTF">2019-08-06T05:06:00Z</dcterms:created>
  <dcterms:modified xsi:type="dcterms:W3CDTF">2019-09-12T17:54:00Z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